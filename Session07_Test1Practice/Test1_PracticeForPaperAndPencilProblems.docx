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FE8" w:rsidRPr="00647AF4" w:rsidRDefault="009C204B" w:rsidP="00647AF4">
      <w:pPr>
        <w:spacing w:before="120" w:after="0" w:line="240" w:lineRule="auto"/>
        <w:outlineLvl w:val="0"/>
        <w:rPr>
          <w:rFonts w:ascii="Candara" w:hAnsi="Candara"/>
          <w:b/>
          <w:sz w:val="28"/>
          <w:szCs w:val="28"/>
        </w:rPr>
      </w:pPr>
      <w:r w:rsidRPr="008E1858">
        <w:rPr>
          <w:rFonts w:ascii="Candara" w:hAnsi="Candara"/>
          <w:b/>
          <w:sz w:val="28"/>
          <w:szCs w:val="28"/>
        </w:rPr>
        <w:t>Name:  ______</w:t>
      </w:r>
      <w:r>
        <w:rPr>
          <w:rFonts w:ascii="Candara" w:hAnsi="Candara"/>
          <w:b/>
          <w:sz w:val="28"/>
          <w:szCs w:val="28"/>
        </w:rPr>
        <w:t>__</w:t>
      </w:r>
      <w:r w:rsidR="009E5F3C">
        <w:rPr>
          <w:rFonts w:ascii="Candara" w:hAnsi="Candara"/>
          <w:b/>
          <w:sz w:val="28"/>
          <w:szCs w:val="28"/>
        </w:rPr>
        <w:t>Yang Zhang</w:t>
      </w:r>
      <w:r w:rsidR="00647AF4">
        <w:rPr>
          <w:rFonts w:ascii="Candara" w:hAnsi="Candara"/>
          <w:b/>
          <w:sz w:val="28"/>
          <w:szCs w:val="28"/>
        </w:rPr>
        <w:t>___________</w:t>
      </w:r>
    </w:p>
    <w:p w:rsidR="00E82FE8" w:rsidRPr="00277A34" w:rsidRDefault="00E82FE8" w:rsidP="00E82FE8">
      <w:pPr>
        <w:spacing w:before="120" w:after="0" w:line="240" w:lineRule="auto"/>
        <w:outlineLvl w:val="0"/>
        <w:rPr>
          <w:rFonts w:ascii="Candara" w:hAnsi="Candara"/>
          <w:b/>
          <w:i/>
          <w:color w:val="00B050"/>
          <w:sz w:val="24"/>
          <w:szCs w:val="24"/>
        </w:rPr>
      </w:pPr>
      <w:r w:rsidRPr="00157092">
        <w:rPr>
          <w:rFonts w:ascii="Candara" w:hAnsi="Candara"/>
          <w:sz w:val="24"/>
          <w:szCs w:val="24"/>
        </w:rPr>
        <w:t xml:space="preserve">Use this quiz </w:t>
      </w:r>
      <w:r>
        <w:rPr>
          <w:rFonts w:ascii="Candara" w:hAnsi="Candara"/>
          <w:sz w:val="24"/>
          <w:szCs w:val="24"/>
        </w:rPr>
        <w:t xml:space="preserve">to help you prepare for the Paper-and-Pencil portion of </w:t>
      </w:r>
      <w:r w:rsidR="00B638AE">
        <w:rPr>
          <w:rFonts w:ascii="Candara" w:hAnsi="Candara"/>
          <w:sz w:val="24"/>
          <w:szCs w:val="24"/>
        </w:rPr>
        <w:t>Test</w:t>
      </w:r>
      <w:r>
        <w:rPr>
          <w:rFonts w:ascii="Candara" w:hAnsi="Candara"/>
          <w:sz w:val="24"/>
          <w:szCs w:val="24"/>
        </w:rPr>
        <w:t xml:space="preserve"> 1</w:t>
      </w:r>
      <w:r w:rsidRPr="00157092">
        <w:rPr>
          <w:rFonts w:ascii="Candara" w:hAnsi="Candara"/>
          <w:sz w:val="24"/>
          <w:szCs w:val="24"/>
        </w:rPr>
        <w:t>.</w:t>
      </w:r>
      <w:r w:rsidR="00647AF4">
        <w:rPr>
          <w:rFonts w:ascii="Candara" w:hAnsi="Candara"/>
          <w:sz w:val="24"/>
          <w:szCs w:val="24"/>
        </w:rPr>
        <w:t xml:space="preserve">  Complete it electronically or print it and complete it by hand, your choice.</w:t>
      </w:r>
      <w:r w:rsidRPr="00157092">
        <w:rPr>
          <w:rFonts w:ascii="Candara" w:hAnsi="Candara"/>
          <w:sz w:val="24"/>
          <w:szCs w:val="24"/>
        </w:rPr>
        <w:t xml:space="preserve">  </w:t>
      </w:r>
      <w:r>
        <w:rPr>
          <w:rFonts w:ascii="Candara" w:hAnsi="Candara"/>
          <w:b/>
          <w:i/>
          <w:sz w:val="24"/>
          <w:szCs w:val="24"/>
        </w:rPr>
        <w:t xml:space="preserve">Answer all questions.  </w:t>
      </w:r>
      <w:r w:rsidRPr="000F4548">
        <w:rPr>
          <w:rFonts w:ascii="Candara" w:hAnsi="Candara"/>
          <w:sz w:val="24"/>
          <w:szCs w:val="24"/>
        </w:rPr>
        <w:t xml:space="preserve">Make additional notes as desired.  </w:t>
      </w:r>
      <w:r w:rsidRPr="000F4548">
        <w:rPr>
          <w:rFonts w:ascii="Candara" w:hAnsi="Candara"/>
          <w:b/>
          <w:i/>
          <w:sz w:val="24"/>
          <w:szCs w:val="24"/>
        </w:rPr>
        <w:t>Not sure of an answer?</w:t>
      </w:r>
      <w:r w:rsidRPr="000F4548">
        <w:rPr>
          <w:rFonts w:ascii="Candara" w:hAnsi="Candara"/>
          <w:sz w:val="24"/>
          <w:szCs w:val="24"/>
        </w:rPr>
        <w:t xml:space="preserve">  Ask your instructor to explain in </w:t>
      </w:r>
      <w:r w:rsidR="00647AF4">
        <w:rPr>
          <w:rFonts w:ascii="Candara" w:hAnsi="Candara"/>
          <w:sz w:val="24"/>
          <w:szCs w:val="24"/>
        </w:rPr>
        <w:t>class and revise as needed then.</w:t>
      </w:r>
    </w:p>
    <w:p w:rsidR="00E82FE8" w:rsidRPr="00C568E7" w:rsidRDefault="00E82FE8" w:rsidP="00E82FE8">
      <w:pPr>
        <w:spacing w:before="120" w:after="0" w:line="240" w:lineRule="auto"/>
        <w:ind w:right="-432"/>
        <w:outlineLvl w:val="0"/>
        <w:rPr>
          <w:rFonts w:ascii="Candara" w:hAnsi="Candara"/>
          <w:b/>
          <w:i/>
          <w:sz w:val="20"/>
          <w:szCs w:val="20"/>
        </w:rPr>
      </w:pPr>
      <w:r w:rsidRPr="00C568E7">
        <w:rPr>
          <w:rFonts w:ascii="Candara" w:hAnsi="Candara"/>
          <w:sz w:val="20"/>
          <w:szCs w:val="20"/>
        </w:rPr>
        <w:t>Throughout, where you are asked to “</w:t>
      </w:r>
      <w:r>
        <w:rPr>
          <w:rFonts w:ascii="Candara" w:hAnsi="Candara"/>
          <w:sz w:val="20"/>
          <w:szCs w:val="20"/>
        </w:rPr>
        <w:t>circle</w:t>
      </w:r>
      <w:r w:rsidRPr="00C568E7">
        <w:rPr>
          <w:rFonts w:ascii="Candara" w:hAnsi="Candara"/>
          <w:sz w:val="20"/>
          <w:szCs w:val="20"/>
        </w:rPr>
        <w:t xml:space="preserve"> you</w:t>
      </w:r>
      <w:r>
        <w:rPr>
          <w:rFonts w:ascii="Candara" w:hAnsi="Candara"/>
          <w:sz w:val="20"/>
          <w:szCs w:val="20"/>
        </w:rPr>
        <w:t xml:space="preserve">r choice”, you can </w:t>
      </w:r>
      <w:r w:rsidRPr="00C568E7">
        <w:rPr>
          <w:rFonts w:ascii="Candara" w:hAnsi="Candara"/>
          <w:sz w:val="20"/>
          <w:szCs w:val="20"/>
        </w:rPr>
        <w:t xml:space="preserve">circle </w:t>
      </w:r>
      <w:r>
        <w:rPr>
          <w:rFonts w:ascii="Candara" w:hAnsi="Candara"/>
          <w:sz w:val="20"/>
          <w:szCs w:val="20"/>
        </w:rPr>
        <w:t xml:space="preserve">or underline </w:t>
      </w:r>
      <w:r w:rsidRPr="00C568E7">
        <w:rPr>
          <w:rFonts w:ascii="Candara" w:hAnsi="Candara"/>
          <w:sz w:val="20"/>
          <w:szCs w:val="20"/>
        </w:rPr>
        <w:t>it (whichever you prefer).</w:t>
      </w:r>
    </w:p>
    <w:p w:rsidR="00952CEA" w:rsidRDefault="00952CEA" w:rsidP="00952CEA">
      <w:pPr>
        <w:spacing w:before="120" w:after="0" w:line="240" w:lineRule="auto"/>
        <w:outlineLvl w:val="0"/>
        <w:rPr>
          <w:rFonts w:ascii="Candara" w:hAnsi="Candara"/>
          <w:sz w:val="24"/>
          <w:szCs w:val="24"/>
        </w:rPr>
      </w:pPr>
    </w:p>
    <w:p w:rsidR="00952CEA" w:rsidRPr="00F53428" w:rsidRDefault="00952CEA" w:rsidP="00F53428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99EE3" wp14:editId="69714F8A">
                <wp:simplePos x="0" y="0"/>
                <wp:positionH relativeFrom="column">
                  <wp:posOffset>3990975</wp:posOffset>
                </wp:positionH>
                <wp:positionV relativeFrom="paragraph">
                  <wp:posOffset>104140</wp:posOffset>
                </wp:positionV>
                <wp:extent cx="2114550" cy="853440"/>
                <wp:effectExtent l="0" t="0" r="19050" b="2286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53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CEA" w:rsidRDefault="00952CEA" w:rsidP="00952CEA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0D7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44F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secret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952CEA" w:rsidRDefault="00952CEA" w:rsidP="00952CEA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y = (x + 1) ** 2</w:t>
                            </w:r>
                          </w:p>
                          <w:p w:rsidR="00952CEA" w:rsidRPr="00650D72" w:rsidRDefault="00952CEA" w:rsidP="00952CEA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57A0F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99EE3" id="Rectangle 29" o:spid="_x0000_s1026" style="position:absolute;left:0;text-align:left;margin-left:314.25pt;margin-top:8.2pt;width:166.5pt;height:6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" fillcolor="#f2f2f2 [3052]" strokecolor="black [3213]" strokeweight="2pt">
                <v:textbox>
                  <w:txbxContent>
                    <w:p w:rsidR="00952CEA" w:rsidRDefault="00952CEA" w:rsidP="00952CEA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50D72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44F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secret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952CEA" w:rsidRDefault="00952CEA" w:rsidP="00952CEA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y = (x + 1) ** 2</w:t>
                      </w:r>
                    </w:p>
                    <w:p w:rsidR="00952CEA" w:rsidRPr="00650D72" w:rsidRDefault="00952CEA" w:rsidP="00952CEA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257A0F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ndara" w:hAnsi="Candara" w:cs="Courier New"/>
          <w:sz w:val="24"/>
          <w:szCs w:val="24"/>
        </w:rPr>
        <w:t xml:space="preserve">Consider the </w:t>
      </w:r>
      <w:r w:rsidR="00F744F1">
        <w:rPr>
          <w:rFonts w:ascii="Candara" w:hAnsi="Candara" w:cs="Courier New"/>
          <w:sz w:val="24"/>
          <w:szCs w:val="24"/>
        </w:rPr>
        <w:t xml:space="preserve">  </w:t>
      </w:r>
      <w:r w:rsidR="00F744F1">
        <w:rPr>
          <w:rFonts w:ascii="Consolas" w:hAnsi="Consolas" w:cs="Consolas"/>
          <w:b/>
          <w:i/>
          <w:sz w:val="24"/>
          <w:szCs w:val="24"/>
        </w:rPr>
        <w:t xml:space="preserve">secret  </w:t>
      </w:r>
      <w:r w:rsidR="00F53428">
        <w:rPr>
          <w:rFonts w:ascii="Candara" w:hAnsi="Candara" w:cs="Courier New"/>
          <w:sz w:val="24"/>
          <w:szCs w:val="24"/>
        </w:rPr>
        <w:t xml:space="preserve"> </w:t>
      </w:r>
      <w:r>
        <w:rPr>
          <w:rFonts w:ascii="Candara" w:hAnsi="Candara" w:cs="Courier New"/>
          <w:sz w:val="24"/>
          <w:szCs w:val="24"/>
        </w:rPr>
        <w:t>function defined to the right.</w:t>
      </w:r>
      <w:r w:rsidR="00F53428">
        <w:rPr>
          <w:rFonts w:ascii="Candara" w:hAnsi="Candara" w:cs="Courier New"/>
          <w:sz w:val="24"/>
          <w:szCs w:val="24"/>
        </w:rPr>
        <w:t xml:space="preserve">  </w:t>
      </w:r>
      <w:r w:rsidRPr="00F53428">
        <w:rPr>
          <w:rFonts w:ascii="Candara" w:hAnsi="Candara" w:cs="Courier New"/>
          <w:sz w:val="24"/>
          <w:szCs w:val="24"/>
        </w:rPr>
        <w:t>What are the values of:</w:t>
      </w:r>
    </w:p>
    <w:p w:rsidR="007F43F9" w:rsidRPr="007F43F9" w:rsidRDefault="00F744F1" w:rsidP="007F43F9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proofErr w:type="gramStart"/>
      <w:r>
        <w:rPr>
          <w:rFonts w:ascii="Consolas" w:hAnsi="Consolas" w:cs="Consolas"/>
          <w:b/>
          <w:sz w:val="24"/>
          <w:szCs w:val="24"/>
        </w:rPr>
        <w:t>secret(</w:t>
      </w:r>
      <w:proofErr w:type="gramEnd"/>
      <w:r>
        <w:rPr>
          <w:rFonts w:ascii="Consolas" w:hAnsi="Consolas" w:cs="Consolas"/>
          <w:b/>
          <w:sz w:val="24"/>
          <w:szCs w:val="24"/>
        </w:rPr>
        <w:t>2</w:t>
      </w:r>
      <w:r w:rsidR="00952CEA" w:rsidRPr="00952CEA">
        <w:rPr>
          <w:rFonts w:ascii="Consolas" w:hAnsi="Consolas" w:cs="Consolas"/>
          <w:b/>
          <w:sz w:val="24"/>
          <w:szCs w:val="24"/>
        </w:rPr>
        <w:t>)</w:t>
      </w:r>
      <w:r w:rsidR="00952CEA">
        <w:rPr>
          <w:rFonts w:ascii="Candara" w:hAnsi="Candara" w:cs="Courier New"/>
          <w:sz w:val="24"/>
          <w:szCs w:val="24"/>
        </w:rPr>
        <w:t xml:space="preserve">     ______</w:t>
      </w:r>
      <w:r w:rsidR="009E5F3C">
        <w:rPr>
          <w:rFonts w:ascii="Candara" w:hAnsi="Candara" w:cs="Courier New"/>
          <w:sz w:val="24"/>
          <w:szCs w:val="24"/>
        </w:rPr>
        <w:t>9</w:t>
      </w:r>
      <w:r w:rsidR="00952CEA">
        <w:rPr>
          <w:rFonts w:ascii="Candara" w:hAnsi="Candara" w:cs="Courier New"/>
          <w:sz w:val="24"/>
          <w:szCs w:val="24"/>
        </w:rPr>
        <w:t>________</w:t>
      </w:r>
    </w:p>
    <w:p w:rsidR="007F43F9" w:rsidRPr="00B670EF" w:rsidRDefault="00F744F1" w:rsidP="00B670EF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secret</w:t>
      </w:r>
      <w:r w:rsidR="00952CEA" w:rsidRPr="00952CEA">
        <w:rPr>
          <w:rFonts w:ascii="Consolas" w:hAnsi="Consolas" w:cs="Consolas"/>
          <w:b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sz w:val="24"/>
          <w:szCs w:val="24"/>
        </w:rPr>
        <w:t>secret</w:t>
      </w:r>
      <w:r w:rsidR="00952CEA" w:rsidRPr="00952CEA">
        <w:rPr>
          <w:rFonts w:ascii="Consolas" w:hAnsi="Consolas" w:cs="Consolas"/>
          <w:b/>
          <w:sz w:val="24"/>
          <w:szCs w:val="24"/>
        </w:rPr>
        <w:t>(</w:t>
      </w:r>
      <w:proofErr w:type="gramEnd"/>
      <w:r w:rsidR="00952CEA" w:rsidRPr="00952CEA">
        <w:rPr>
          <w:rFonts w:ascii="Consolas" w:hAnsi="Consolas" w:cs="Consolas"/>
          <w:b/>
          <w:sz w:val="24"/>
          <w:szCs w:val="24"/>
        </w:rPr>
        <w:t>2))</w:t>
      </w:r>
      <w:r w:rsidR="00F53428">
        <w:rPr>
          <w:rFonts w:ascii="Candara" w:hAnsi="Candara" w:cs="Courier New"/>
          <w:sz w:val="24"/>
          <w:szCs w:val="24"/>
        </w:rPr>
        <w:t xml:space="preserve"> ____</w:t>
      </w:r>
      <w:r w:rsidR="009E5F3C">
        <w:rPr>
          <w:rFonts w:ascii="Candara" w:hAnsi="Candara" w:cs="Courier New"/>
          <w:sz w:val="24"/>
          <w:szCs w:val="24"/>
        </w:rPr>
        <w:t>100</w:t>
      </w:r>
      <w:r w:rsidR="00F53428">
        <w:rPr>
          <w:rFonts w:ascii="Candara" w:hAnsi="Candara" w:cs="Courier New"/>
          <w:sz w:val="24"/>
          <w:szCs w:val="24"/>
        </w:rPr>
        <w:t>_____</w:t>
      </w:r>
    </w:p>
    <w:p w:rsidR="00F53428" w:rsidRPr="00F53428" w:rsidRDefault="005D1441" w:rsidP="00B670EF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4CB211" wp14:editId="1757F112">
                <wp:simplePos x="0" y="0"/>
                <wp:positionH relativeFrom="column">
                  <wp:posOffset>3486150</wp:posOffset>
                </wp:positionH>
                <wp:positionV relativeFrom="paragraph">
                  <wp:posOffset>198755</wp:posOffset>
                </wp:positionV>
                <wp:extent cx="2447925" cy="853440"/>
                <wp:effectExtent l="0" t="0" r="28575" b="22860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853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441" w:rsidRDefault="005D1441" w:rsidP="005D1441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0D7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mystery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x, y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5D1441" w:rsidRDefault="005D1441" w:rsidP="005D1441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result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 + (3 * y)</w:t>
                            </w:r>
                          </w:p>
                          <w:p w:rsidR="005D1441" w:rsidRPr="00650D72" w:rsidRDefault="005D1441" w:rsidP="005D1441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57A0F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CB211" id="Rectangle 35" o:spid="_x0000_s1027" style="position:absolute;left:0;text-align:left;margin-left:274.5pt;margin-top:15.65pt;width:192.75pt;height:6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" fillcolor="#f2f2f2 [3052]" strokecolor="black [3213]" strokeweight="2pt">
                <v:textbox>
                  <w:txbxContent>
                    <w:p w:rsidR="005D1441" w:rsidRDefault="005D1441" w:rsidP="005D1441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50D72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mystery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x, y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5D1441" w:rsidRDefault="005D1441" w:rsidP="005D1441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result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 + (3 * y)</w:t>
                      </w:r>
                    </w:p>
                    <w:p w:rsidR="005D1441" w:rsidRPr="00650D72" w:rsidRDefault="005D1441" w:rsidP="005D1441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257A0F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result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53428">
        <w:rPr>
          <w:rFonts w:ascii="Candara" w:hAnsi="Candara" w:cs="Courier New"/>
          <w:sz w:val="24"/>
          <w:szCs w:val="24"/>
        </w:rPr>
        <w:t xml:space="preserve">Consider the </w:t>
      </w:r>
      <w:r w:rsidR="00F53428" w:rsidRPr="005D1441">
        <w:rPr>
          <w:rFonts w:ascii="Consolas" w:hAnsi="Consolas" w:cs="Consolas"/>
          <w:b/>
          <w:i/>
          <w:sz w:val="24"/>
          <w:szCs w:val="24"/>
        </w:rPr>
        <w:t>mystery</w:t>
      </w:r>
      <w:r w:rsidR="00F53428">
        <w:rPr>
          <w:rFonts w:ascii="Candara" w:hAnsi="Candara" w:cs="Courier New"/>
          <w:sz w:val="24"/>
          <w:szCs w:val="24"/>
        </w:rPr>
        <w:t xml:space="preserve"> function defined to the right.  W</w:t>
      </w:r>
      <w:r w:rsidR="00F53428" w:rsidRPr="00F53428">
        <w:rPr>
          <w:rFonts w:ascii="Candara" w:hAnsi="Candara" w:cs="Courier New"/>
          <w:sz w:val="24"/>
          <w:szCs w:val="24"/>
        </w:rPr>
        <w:t>hat are the values of:</w:t>
      </w:r>
    </w:p>
    <w:p w:rsidR="007F43F9" w:rsidRPr="007F43F9" w:rsidRDefault="00F744F1" w:rsidP="007F43F9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proofErr w:type="gramStart"/>
      <w:r>
        <w:rPr>
          <w:rFonts w:ascii="Consolas" w:hAnsi="Consolas" w:cs="Consolas"/>
          <w:b/>
          <w:sz w:val="24"/>
          <w:szCs w:val="24"/>
        </w:rPr>
        <w:t>mystery(</w:t>
      </w:r>
      <w:proofErr w:type="gramEnd"/>
      <w:r>
        <w:rPr>
          <w:rFonts w:ascii="Consolas" w:hAnsi="Consolas" w:cs="Consolas"/>
          <w:b/>
          <w:sz w:val="24"/>
          <w:szCs w:val="24"/>
        </w:rPr>
        <w:t>5, 2</w:t>
      </w:r>
      <w:r w:rsidR="00F53428" w:rsidRPr="00952CEA">
        <w:rPr>
          <w:rFonts w:ascii="Consolas" w:hAnsi="Consolas" w:cs="Consolas"/>
          <w:b/>
          <w:sz w:val="24"/>
          <w:szCs w:val="24"/>
        </w:rPr>
        <w:t>)</w:t>
      </w:r>
      <w:r w:rsidR="00F53428">
        <w:rPr>
          <w:rFonts w:ascii="Candara" w:hAnsi="Candara" w:cs="Courier New"/>
          <w:sz w:val="24"/>
          <w:szCs w:val="24"/>
        </w:rPr>
        <w:t xml:space="preserve">     </w:t>
      </w:r>
      <w:r w:rsidR="005D1441">
        <w:rPr>
          <w:rFonts w:ascii="Candara" w:hAnsi="Candara" w:cs="Courier New"/>
          <w:sz w:val="24"/>
          <w:szCs w:val="24"/>
        </w:rPr>
        <w:t>_____</w:t>
      </w:r>
      <w:r w:rsidR="009E5F3C">
        <w:rPr>
          <w:rFonts w:ascii="Candara" w:hAnsi="Candara" w:cs="Courier New"/>
          <w:sz w:val="24"/>
          <w:szCs w:val="24"/>
        </w:rPr>
        <w:t>11</w:t>
      </w:r>
      <w:r w:rsidR="005D1441">
        <w:rPr>
          <w:rFonts w:ascii="Candara" w:hAnsi="Candara" w:cs="Courier New"/>
          <w:sz w:val="24"/>
          <w:szCs w:val="24"/>
        </w:rPr>
        <w:t>____</w:t>
      </w:r>
    </w:p>
    <w:p w:rsidR="00F53428" w:rsidRPr="00952CEA" w:rsidRDefault="00F744F1" w:rsidP="007F43F9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proofErr w:type="gramStart"/>
      <w:r>
        <w:rPr>
          <w:rFonts w:ascii="Consolas" w:hAnsi="Consolas" w:cs="Consolas"/>
          <w:b/>
          <w:sz w:val="24"/>
          <w:szCs w:val="24"/>
        </w:rPr>
        <w:t>mystery(</w:t>
      </w:r>
      <w:proofErr w:type="gramEnd"/>
      <w:r>
        <w:rPr>
          <w:rFonts w:ascii="Consolas" w:hAnsi="Consolas" w:cs="Consolas"/>
          <w:b/>
          <w:sz w:val="24"/>
          <w:szCs w:val="24"/>
        </w:rPr>
        <w:t>2, 5</w:t>
      </w:r>
      <w:r w:rsidR="005D1441">
        <w:rPr>
          <w:rFonts w:ascii="Consolas" w:hAnsi="Consolas" w:cs="Consolas"/>
          <w:b/>
          <w:sz w:val="24"/>
          <w:szCs w:val="24"/>
        </w:rPr>
        <w:t xml:space="preserve">)  </w:t>
      </w:r>
      <w:r w:rsidR="00F53428">
        <w:rPr>
          <w:rFonts w:ascii="Candara" w:hAnsi="Candara" w:cs="Courier New"/>
          <w:sz w:val="24"/>
          <w:szCs w:val="24"/>
        </w:rPr>
        <w:t xml:space="preserve"> ___</w:t>
      </w:r>
      <w:r w:rsidR="009E5F3C">
        <w:rPr>
          <w:rFonts w:ascii="Candara" w:hAnsi="Candara" w:cs="Courier New"/>
          <w:sz w:val="24"/>
          <w:szCs w:val="24"/>
        </w:rPr>
        <w:t>17</w:t>
      </w:r>
      <w:r w:rsidR="00F53428">
        <w:rPr>
          <w:rFonts w:ascii="Candara" w:hAnsi="Candara" w:cs="Courier New"/>
          <w:sz w:val="24"/>
          <w:szCs w:val="24"/>
        </w:rPr>
        <w:t>____</w:t>
      </w:r>
    </w:p>
    <w:p w:rsidR="00F744F1" w:rsidRPr="00F53428" w:rsidRDefault="00F744F1" w:rsidP="00B670EF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Consider the code snippets defined below.  They </w:t>
      </w:r>
      <w:r w:rsidR="002975C2">
        <w:rPr>
          <w:rFonts w:ascii="Candara" w:hAnsi="Candara" w:cs="Courier New"/>
          <w:sz w:val="24"/>
          <w:szCs w:val="24"/>
        </w:rPr>
        <w:t>are contrived examples with</w:t>
      </w:r>
      <w:r>
        <w:rPr>
          <w:rFonts w:ascii="Candara" w:hAnsi="Candara" w:cs="Courier New"/>
          <w:sz w:val="24"/>
          <w:szCs w:val="24"/>
        </w:rPr>
        <w:t xml:space="preserve"> poor style but will run</w:t>
      </w:r>
      <w:r w:rsidR="004E0368">
        <w:rPr>
          <w:rFonts w:ascii="Candara" w:hAnsi="Candara" w:cs="Courier New"/>
          <w:sz w:val="24"/>
          <w:szCs w:val="24"/>
        </w:rPr>
        <w:t xml:space="preserve"> without errors</w:t>
      </w:r>
      <w:r>
        <w:rPr>
          <w:rFonts w:ascii="Candara" w:hAnsi="Candara" w:cs="Courier New"/>
          <w:sz w:val="24"/>
          <w:szCs w:val="24"/>
        </w:rPr>
        <w:t>.  For each, what does it print</w:t>
      </w:r>
      <w:r w:rsidR="00A5083D">
        <w:rPr>
          <w:rFonts w:ascii="Candara" w:hAnsi="Candara" w:cs="Courier New"/>
          <w:sz w:val="24"/>
          <w:szCs w:val="24"/>
        </w:rPr>
        <w:t xml:space="preserve"> when </w:t>
      </w:r>
      <w:r w:rsidR="00A5083D" w:rsidRPr="00A5083D">
        <w:rPr>
          <w:rFonts w:ascii="Candara" w:hAnsi="Candara" w:cs="Courier New"/>
          <w:i/>
          <w:sz w:val="24"/>
          <w:szCs w:val="24"/>
        </w:rPr>
        <w:t>main</w:t>
      </w:r>
      <w:r w:rsidR="00A5083D">
        <w:rPr>
          <w:rFonts w:ascii="Candara" w:hAnsi="Candara" w:cs="Courier New"/>
          <w:sz w:val="24"/>
          <w:szCs w:val="24"/>
        </w:rPr>
        <w:t xml:space="preserve"> runs</w:t>
      </w:r>
      <w:r>
        <w:rPr>
          <w:rFonts w:ascii="Candara" w:hAnsi="Candara" w:cs="Courier New"/>
          <w:sz w:val="24"/>
          <w:szCs w:val="24"/>
        </w:rPr>
        <w:t>?  (Each is an independent problem.</w:t>
      </w:r>
      <w:r w:rsidR="007C6A47">
        <w:rPr>
          <w:rFonts w:ascii="Candara" w:hAnsi="Candara" w:cs="Courier New"/>
          <w:sz w:val="24"/>
          <w:szCs w:val="24"/>
        </w:rPr>
        <w:t xml:space="preserve">  </w:t>
      </w:r>
      <w:r w:rsidR="007C6A47" w:rsidRPr="000449E1">
        <w:rPr>
          <w:rFonts w:ascii="Candara" w:hAnsi="Candara" w:cs="Courier New"/>
          <w:sz w:val="24"/>
          <w:szCs w:val="24"/>
        </w:rPr>
        <w:t>Pay close attention to the order in whic</w:t>
      </w:r>
      <w:r w:rsidR="007C6A47">
        <w:rPr>
          <w:rFonts w:ascii="Candara" w:hAnsi="Candara" w:cs="Courier New"/>
          <w:sz w:val="24"/>
          <w:szCs w:val="24"/>
        </w:rPr>
        <w:t>h the statements are executed.</w:t>
      </w:r>
      <w:r>
        <w:rPr>
          <w:rFonts w:ascii="Candara" w:hAnsi="Candara" w:cs="Courier New"/>
          <w:sz w:val="24"/>
          <w:szCs w:val="24"/>
        </w:rPr>
        <w:t>)</w:t>
      </w:r>
    </w:p>
    <w:p w:rsidR="000449E1" w:rsidRPr="007C418C" w:rsidRDefault="002975C2" w:rsidP="000449E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9F5EC4" wp14:editId="1F0349C4">
                <wp:simplePos x="0" y="0"/>
                <wp:positionH relativeFrom="column">
                  <wp:posOffset>4495800</wp:posOffset>
                </wp:positionH>
                <wp:positionV relativeFrom="paragraph">
                  <wp:posOffset>215265</wp:posOffset>
                </wp:positionV>
                <wp:extent cx="1695450" cy="1933575"/>
                <wp:effectExtent l="0" t="0" r="19050" b="28575"/>
                <wp:wrapSquare wrapText="bothSides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933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5C2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2975C2" w:rsidRPr="0046625C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x = 5</w:t>
                            </w:r>
                          </w:p>
                          <w:p w:rsidR="002975C2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= 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foo(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975C2" w:rsidRPr="0046625C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:rsidR="002975C2" w:rsidRPr="0046625C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975C2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2975C2" w:rsidRPr="0046625C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:rsidR="002975C2" w:rsidRPr="0046625C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** </w:t>
                            </w:r>
                            <w:r w:rsidRPr="006170C4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F744F1" w:rsidRPr="0046625C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5EC4" id="Rectangle 54" o:spid="_x0000_s1028" style="position:absolute;left:0;text-align:left;margin-left:354pt;margin-top:16.95pt;width:133.5pt;height:15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" fillcolor="#f2f2f2 [3052]" strokecolor="black [3213]" strokeweight="2pt">
                <v:textbox>
                  <w:txbxContent>
                    <w:p w:rsidR="002975C2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2975C2" w:rsidRPr="0046625C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x = 5</w:t>
                      </w:r>
                    </w:p>
                    <w:p w:rsidR="002975C2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= 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foo(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2975C2" w:rsidRPr="0046625C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</w:t>
                      </w:r>
                    </w:p>
                    <w:p w:rsidR="002975C2" w:rsidRPr="0046625C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975C2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2975C2" w:rsidRPr="0046625C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</w:t>
                      </w:r>
                    </w:p>
                    <w:p w:rsidR="002975C2" w:rsidRPr="0046625C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 xml:space="preserve">    </w:t>
                      </w: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** </w:t>
                      </w:r>
                      <w:r w:rsidRPr="006170C4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</w:p>
                    <w:p w:rsidR="00F744F1" w:rsidRPr="0046625C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591C30" wp14:editId="659B1C73">
                <wp:simplePos x="0" y="0"/>
                <wp:positionH relativeFrom="column">
                  <wp:posOffset>-228600</wp:posOffset>
                </wp:positionH>
                <wp:positionV relativeFrom="paragraph">
                  <wp:posOffset>196215</wp:posOffset>
                </wp:positionV>
                <wp:extent cx="1695450" cy="2066925"/>
                <wp:effectExtent l="0" t="0" r="19050" b="28575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6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9E1" w:rsidRDefault="000449E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F744F1" w:rsidRPr="0046625C" w:rsidRDefault="00F744F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x = 5</w:t>
                            </w:r>
                          </w:p>
                          <w:p w:rsidR="000449E1" w:rsidRDefault="000449E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foo(</w:t>
                            </w:r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449E1" w:rsidRPr="0046625C" w:rsidRDefault="000449E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:rsidR="000449E1" w:rsidRPr="0046625C" w:rsidRDefault="000449E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0449E1" w:rsidRDefault="000449E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F744F1" w:rsidRPr="0046625C" w:rsidRDefault="00F744F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:rsidR="000449E1" w:rsidRPr="0046625C" w:rsidRDefault="000449E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** </w:t>
                            </w:r>
                            <w:r w:rsidRPr="006170C4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91C30" id="Rectangle 25" o:spid="_x0000_s1029" style="position:absolute;left:0;text-align:left;margin-left:-18pt;margin-top:15.45pt;width:133.5pt;height:16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" fillcolor="#f2f2f2 [3052]" strokecolor="black [3213]" strokeweight="2pt">
                <v:textbox>
                  <w:txbxContent>
                    <w:p w:rsidR="000449E1" w:rsidRDefault="000449E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F744F1" w:rsidRPr="0046625C" w:rsidRDefault="00F744F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x = 5</w:t>
                      </w:r>
                    </w:p>
                    <w:p w:rsidR="000449E1" w:rsidRDefault="000449E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foo(</w:t>
                      </w:r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0449E1" w:rsidRPr="0046625C" w:rsidRDefault="000449E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</w:t>
                      </w:r>
                    </w:p>
                    <w:p w:rsidR="000449E1" w:rsidRPr="0046625C" w:rsidRDefault="000449E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0449E1" w:rsidRDefault="000449E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F744F1" w:rsidRPr="0046625C" w:rsidRDefault="00F744F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</w:t>
                      </w:r>
                    </w:p>
                    <w:p w:rsidR="000449E1" w:rsidRPr="0046625C" w:rsidRDefault="000449E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 xml:space="preserve">    </w:t>
                      </w: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** </w:t>
                      </w:r>
                      <w:r w:rsidRPr="006170C4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744F1">
        <w:rPr>
          <w:rFonts w:ascii="Consolas" w:hAnsi="Consolas" w:cs="Consolas"/>
          <w:noProof/>
          <w:color w:val="0000FF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B57666" wp14:editId="368C2888">
                <wp:simplePos x="0" y="0"/>
                <wp:positionH relativeFrom="column">
                  <wp:posOffset>2132965</wp:posOffset>
                </wp:positionH>
                <wp:positionV relativeFrom="paragraph">
                  <wp:posOffset>215265</wp:posOffset>
                </wp:positionV>
                <wp:extent cx="1695450" cy="2066925"/>
                <wp:effectExtent l="0" t="0" r="19050" b="28575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6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4F1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F744F1" w:rsidRPr="0046625C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x = 5</w:t>
                            </w:r>
                          </w:p>
                          <w:p w:rsidR="00F744F1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y = 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foo(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744F1" w:rsidRPr="0046625C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(y)</w:t>
                            </w:r>
                          </w:p>
                          <w:p w:rsidR="00F744F1" w:rsidRPr="0046625C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F744F1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F744F1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x = 10</w:t>
                            </w:r>
                          </w:p>
                          <w:p w:rsidR="00F744F1" w:rsidRPr="0046625C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:rsidR="00F744F1" w:rsidRPr="0046625C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** </w:t>
                            </w:r>
                            <w:r w:rsidRPr="006170C4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57666" id="Rectangle 53" o:spid="_x0000_s1030" style="position:absolute;left:0;text-align:left;margin-left:167.95pt;margin-top:16.95pt;width:133.5pt;height:16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" fillcolor="#f2f2f2 [3052]" strokecolor="black [3213]" strokeweight="2pt">
                <v:textbox>
                  <w:txbxContent>
                    <w:p w:rsidR="00F744F1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F744F1" w:rsidRPr="0046625C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x = 5</w:t>
                      </w:r>
                    </w:p>
                    <w:p w:rsidR="00F744F1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y = 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foo(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F744F1" w:rsidRPr="0046625C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(y)</w:t>
                      </w:r>
                    </w:p>
                    <w:p w:rsidR="00F744F1" w:rsidRPr="0046625C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F744F1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F744F1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x = 10</w:t>
                      </w:r>
                    </w:p>
                    <w:p w:rsidR="00F744F1" w:rsidRPr="0046625C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</w:t>
                      </w:r>
                    </w:p>
                    <w:p w:rsidR="00F744F1" w:rsidRPr="0046625C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 xml:space="preserve">    </w:t>
                      </w: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** </w:t>
                      </w:r>
                      <w:r w:rsidRPr="006170C4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449E1" w:rsidRPr="007C418C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ab/>
      </w:r>
    </w:p>
    <w:p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:rsidR="000449E1" w:rsidRDefault="002975C2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9EB53A" wp14:editId="219B52A8">
                <wp:simplePos x="0" y="0"/>
                <wp:positionH relativeFrom="column">
                  <wp:posOffset>3609975</wp:posOffset>
                </wp:positionH>
                <wp:positionV relativeFrom="paragraph">
                  <wp:posOffset>232410</wp:posOffset>
                </wp:positionV>
                <wp:extent cx="171450" cy="523875"/>
                <wp:effectExtent l="57150" t="0" r="19050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238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08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84.25pt;margin-top:18.3pt;width:13.5pt;height:41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" strokecolor="red" strokeweight="2pt">
                <v:stroke endarrow="open"/>
              </v:shape>
            </w:pict>
          </mc:Fallback>
        </mc:AlternateContent>
      </w:r>
      <w:r>
        <w:rPr>
          <w:rFonts w:ascii="Candara" w:hAnsi="Candara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EF2136" wp14:editId="78D9CD1C">
                <wp:simplePos x="0" y="0"/>
                <wp:positionH relativeFrom="column">
                  <wp:posOffset>-1038225</wp:posOffset>
                </wp:positionH>
                <wp:positionV relativeFrom="paragraph">
                  <wp:posOffset>299085</wp:posOffset>
                </wp:positionV>
                <wp:extent cx="209550" cy="361950"/>
                <wp:effectExtent l="0" t="0" r="7620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61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8E6C8" id="Straight Arrow Connector 55" o:spid="_x0000_s1026" type="#_x0000_t32" style="position:absolute;margin-left:-81.75pt;margin-top:23.55pt;width:16.5pt;height:2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" strokecolor="red" strokeweight="2pt">
                <v:stroke endarrow="open"/>
              </v:shape>
            </w:pict>
          </mc:Fallback>
        </mc:AlternateContent>
      </w:r>
    </w:p>
    <w:p w:rsidR="002975C2" w:rsidRPr="007C6A47" w:rsidRDefault="002975C2" w:rsidP="007C6A47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b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0F06AA" wp14:editId="767F9706">
                <wp:simplePos x="0" y="0"/>
                <wp:positionH relativeFrom="column">
                  <wp:posOffset>2962275</wp:posOffset>
                </wp:positionH>
                <wp:positionV relativeFrom="paragraph">
                  <wp:posOffset>8255</wp:posOffset>
                </wp:positionV>
                <wp:extent cx="0" cy="409575"/>
                <wp:effectExtent l="95250" t="0" r="11430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FE07" id="Straight Arrow Connector 56" o:spid="_x0000_s1026" type="#_x0000_t32" style="position:absolute;margin-left:233.25pt;margin-top:.65pt;width:0;height:32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" strokecolor="red" strokeweight="2pt">
                <v:stroke endarrow="open"/>
              </v:shape>
            </w:pict>
          </mc:Fallback>
        </mc:AlternateContent>
      </w:r>
      <w:r w:rsidR="00F744F1">
        <w:rPr>
          <w:rFonts w:ascii="Candara" w:hAnsi="Candara" w:cs="Courier New"/>
          <w:sz w:val="24"/>
          <w:szCs w:val="24"/>
        </w:rPr>
        <w:t xml:space="preserve">                      </w:t>
      </w:r>
    </w:p>
    <w:p w:rsidR="002975C2" w:rsidRDefault="002975C2">
      <w:pPr>
        <w:rPr>
          <w:rFonts w:ascii="Candara" w:hAnsi="Candara" w:cs="Courier New"/>
        </w:rPr>
      </w:pPr>
      <w:r w:rsidRPr="002975C2">
        <w:rPr>
          <w:rFonts w:ascii="Candara" w:hAnsi="Candara" w:cs="Courier New"/>
          <w:b/>
          <w:i/>
        </w:rPr>
        <w:t xml:space="preserve">Prints: </w:t>
      </w:r>
      <w:r>
        <w:rPr>
          <w:rFonts w:ascii="Candara" w:hAnsi="Candara" w:cs="Courier New"/>
        </w:rPr>
        <w:t xml:space="preserve"> _____</w:t>
      </w:r>
      <w:r w:rsidR="009E5F3C">
        <w:rPr>
          <w:rFonts w:ascii="Candara" w:hAnsi="Candara" w:cs="Courier New"/>
        </w:rPr>
        <w:t>5</w:t>
      </w:r>
      <w:r>
        <w:rPr>
          <w:rFonts w:ascii="Candara" w:hAnsi="Candara" w:cs="Courier New"/>
        </w:rPr>
        <w:t>________                        ______</w:t>
      </w:r>
      <w:r w:rsidR="009E5F3C">
        <w:rPr>
          <w:rFonts w:ascii="Candara" w:hAnsi="Candara" w:cs="Courier New"/>
        </w:rPr>
        <w:t>10</w:t>
      </w:r>
      <w:r>
        <w:rPr>
          <w:rFonts w:ascii="Candara" w:hAnsi="Candara" w:cs="Courier New"/>
        </w:rPr>
        <w:t>________                            _____</w:t>
      </w:r>
      <w:r w:rsidR="009E5F3C">
        <w:rPr>
          <w:rFonts w:ascii="Candara" w:hAnsi="Candara" w:cs="Courier New"/>
        </w:rPr>
        <w:t>5</w:t>
      </w:r>
      <w:r>
        <w:rPr>
          <w:rFonts w:ascii="Candara" w:hAnsi="Candara" w:cs="Courier New"/>
        </w:rPr>
        <w:t>______</w:t>
      </w:r>
    </w:p>
    <w:p w:rsidR="002975C2" w:rsidRDefault="002975C2" w:rsidP="002975C2">
      <w:pPr>
        <w:spacing w:before="480" w:after="0" w:line="240" w:lineRule="auto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             _____</w:t>
      </w:r>
      <w:r w:rsidR="009E5F3C">
        <w:rPr>
          <w:rFonts w:ascii="Candara" w:hAnsi="Candara" w:cs="Courier New"/>
        </w:rPr>
        <w:t>5</w:t>
      </w:r>
      <w:r>
        <w:rPr>
          <w:rFonts w:ascii="Candara" w:hAnsi="Candara" w:cs="Courier New"/>
        </w:rPr>
        <w:t>_____                         _____</w:t>
      </w:r>
      <w:r w:rsidR="009E5F3C">
        <w:rPr>
          <w:rFonts w:ascii="Candara" w:hAnsi="Candara" w:cs="Courier New"/>
        </w:rPr>
        <w:t>1000</w:t>
      </w:r>
      <w:r>
        <w:rPr>
          <w:rFonts w:ascii="Candara" w:hAnsi="Candara" w:cs="Courier New"/>
        </w:rPr>
        <w:t>________                            _____</w:t>
      </w:r>
      <w:r w:rsidR="009E5F3C">
        <w:rPr>
          <w:rFonts w:ascii="Candara" w:hAnsi="Candara" w:cs="Courier New"/>
        </w:rPr>
        <w:t>125</w:t>
      </w:r>
      <w:r>
        <w:rPr>
          <w:rFonts w:ascii="Candara" w:hAnsi="Candara" w:cs="Courier New"/>
        </w:rPr>
        <w:t>______</w:t>
      </w:r>
    </w:p>
    <w:p w:rsidR="00B670EF" w:rsidRPr="00B670EF" w:rsidRDefault="00B670EF" w:rsidP="00B670EF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 w:rsidRPr="00B670EF">
        <w:rPr>
          <w:rFonts w:ascii="Candara" w:hAnsi="Candara"/>
          <w:sz w:val="24"/>
        </w:rPr>
        <w:lastRenderedPageBreak/>
        <w:t>What is the value of each of the following expressions?</w:t>
      </w:r>
    </w:p>
    <w:p w:rsidR="00B670EF" w:rsidRPr="009E5F3C" w:rsidRDefault="003E27BD" w:rsidP="003E27BD">
      <w:pPr>
        <w:pStyle w:val="Code"/>
        <w:spacing w:before="240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3E27BD">
        <w:rPr>
          <w:rFonts w:ascii="Consolas" w:hAnsi="Consolas" w:cs="Consolas"/>
          <w:b/>
          <w:color w:val="800000"/>
          <w:sz w:val="24"/>
          <w:szCs w:val="24"/>
        </w:rPr>
        <w:t>7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r w:rsidR="00B670EF" w:rsidRPr="002238F5">
        <w:rPr>
          <w:rFonts w:ascii="Consolas" w:hAnsi="Consolas" w:cs="Consolas"/>
          <w:b/>
          <w:color w:val="000000" w:themeColor="text1"/>
          <w:sz w:val="24"/>
          <w:szCs w:val="24"/>
        </w:rPr>
        <w:t>//</w:t>
      </w:r>
      <w:r w:rsidR="00B670EF" w:rsidRPr="002238F5">
        <w:rPr>
          <w:rFonts w:ascii="Consolas" w:hAnsi="Consolas" w:cs="Consolas"/>
          <w:b/>
          <w:color w:val="800000"/>
          <w:sz w:val="24"/>
          <w:szCs w:val="24"/>
        </w:rPr>
        <w:t xml:space="preserve"> 4</w:t>
      </w:r>
      <w:r w:rsidR="009E5F3C">
        <w:rPr>
          <w:rFonts w:ascii="Consolas" w:hAnsi="Consolas" w:cs="Consolas"/>
          <w:b/>
          <w:color w:val="800000"/>
          <w:sz w:val="24"/>
          <w:szCs w:val="24"/>
        </w:rPr>
        <w:t xml:space="preserve">    </w:t>
      </w:r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>1</w:t>
      </w:r>
    </w:p>
    <w:p w:rsidR="00B670EF" w:rsidRPr="002238F5" w:rsidRDefault="003E27BD" w:rsidP="003E27BD">
      <w:pPr>
        <w:pStyle w:val="Code"/>
        <w:spacing w:before="240"/>
        <w:rPr>
          <w:rFonts w:ascii="Consolas" w:hAnsi="Consolas" w:cs="Consolas"/>
          <w:b/>
          <w:color w:val="800000"/>
          <w:sz w:val="24"/>
          <w:szCs w:val="24"/>
        </w:rPr>
      </w:pPr>
      <w:r w:rsidRPr="003E27BD">
        <w:rPr>
          <w:rFonts w:ascii="Consolas" w:hAnsi="Consolas" w:cs="Consolas"/>
          <w:b/>
          <w:color w:val="800000"/>
          <w:sz w:val="24"/>
          <w:szCs w:val="24"/>
        </w:rPr>
        <w:t>3.0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r w:rsidR="00B670EF" w:rsidRPr="002238F5">
        <w:rPr>
          <w:rFonts w:ascii="Consolas" w:hAnsi="Consolas" w:cs="Consolas"/>
          <w:b/>
          <w:color w:val="000000" w:themeColor="text1"/>
          <w:sz w:val="24"/>
          <w:szCs w:val="24"/>
        </w:rPr>
        <w:t>//</w:t>
      </w:r>
      <w:r w:rsidR="00B670EF" w:rsidRPr="002238F5">
        <w:rPr>
          <w:rFonts w:ascii="Consolas" w:hAnsi="Consolas" w:cs="Consolas"/>
          <w:b/>
          <w:color w:val="800000"/>
          <w:sz w:val="24"/>
          <w:szCs w:val="24"/>
        </w:rPr>
        <w:t xml:space="preserve"> 4.0</w:t>
      </w:r>
      <w:r w:rsidR="009E5F3C">
        <w:rPr>
          <w:rFonts w:ascii="Consolas" w:hAnsi="Consolas" w:cs="Consolas"/>
          <w:b/>
          <w:color w:val="800000"/>
          <w:sz w:val="24"/>
          <w:szCs w:val="24"/>
        </w:rPr>
        <w:t xml:space="preserve">     </w:t>
      </w:r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>0</w:t>
      </w:r>
    </w:p>
    <w:p w:rsidR="00B670EF" w:rsidRPr="002238F5" w:rsidRDefault="003E27BD" w:rsidP="003E27BD">
      <w:pPr>
        <w:pStyle w:val="Code"/>
        <w:spacing w:before="240"/>
        <w:rPr>
          <w:rFonts w:ascii="Consolas" w:hAnsi="Consolas" w:cs="Consolas"/>
          <w:b/>
          <w:color w:val="800000"/>
          <w:sz w:val="24"/>
          <w:szCs w:val="24"/>
        </w:rPr>
      </w:pPr>
      <w:r w:rsidRPr="003E27BD">
        <w:rPr>
          <w:rFonts w:ascii="Consolas" w:hAnsi="Consolas" w:cs="Consolas"/>
          <w:b/>
          <w:color w:val="800000"/>
          <w:sz w:val="24"/>
          <w:szCs w:val="24"/>
        </w:rPr>
        <w:t>3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r w:rsidR="00B670EF" w:rsidRPr="002238F5">
        <w:rPr>
          <w:rFonts w:ascii="Consolas" w:hAnsi="Consolas" w:cs="Consolas"/>
          <w:b/>
          <w:color w:val="000000" w:themeColor="text1"/>
          <w:sz w:val="24"/>
          <w:szCs w:val="24"/>
        </w:rPr>
        <w:t>/</w:t>
      </w:r>
      <w:r w:rsidR="00B670EF" w:rsidRPr="002238F5">
        <w:rPr>
          <w:rFonts w:ascii="Consolas" w:hAnsi="Consolas" w:cs="Consolas"/>
          <w:b/>
          <w:color w:val="800000"/>
          <w:sz w:val="24"/>
          <w:szCs w:val="24"/>
        </w:rPr>
        <w:t xml:space="preserve"> 4</w:t>
      </w:r>
      <w:r w:rsidR="009E5F3C">
        <w:rPr>
          <w:rFonts w:ascii="Consolas" w:hAnsi="Consolas" w:cs="Consolas"/>
          <w:b/>
          <w:color w:val="800000"/>
          <w:sz w:val="24"/>
          <w:szCs w:val="24"/>
        </w:rPr>
        <w:t xml:space="preserve">      </w:t>
      </w:r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>0.75</w:t>
      </w:r>
    </w:p>
    <w:p w:rsidR="00B670EF" w:rsidRPr="002238F5" w:rsidRDefault="003E27BD" w:rsidP="003E27BD">
      <w:pPr>
        <w:pStyle w:val="Code"/>
        <w:spacing w:before="240"/>
        <w:rPr>
          <w:rFonts w:ascii="Consolas" w:hAnsi="Consolas" w:cs="Consolas"/>
          <w:b/>
          <w:color w:val="800000"/>
          <w:sz w:val="24"/>
          <w:szCs w:val="24"/>
        </w:rPr>
      </w:pPr>
      <w:r w:rsidRPr="003E27BD">
        <w:rPr>
          <w:rFonts w:ascii="Consolas" w:hAnsi="Consolas" w:cs="Consolas"/>
          <w:b/>
          <w:color w:val="800000"/>
          <w:sz w:val="24"/>
          <w:szCs w:val="24"/>
        </w:rPr>
        <w:t>7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r w:rsidR="00B670EF" w:rsidRPr="004E0368">
        <w:rPr>
          <w:rFonts w:ascii="Consolas" w:hAnsi="Consolas" w:cs="Consolas"/>
          <w:b/>
          <w:color w:val="000000" w:themeColor="text1"/>
          <w:sz w:val="24"/>
          <w:szCs w:val="24"/>
        </w:rPr>
        <w:t>%</w:t>
      </w:r>
      <w:r w:rsidR="00B670EF" w:rsidRPr="002238F5">
        <w:rPr>
          <w:rFonts w:ascii="Consolas" w:hAnsi="Consolas" w:cs="Consolas"/>
          <w:b/>
          <w:color w:val="800000"/>
          <w:sz w:val="24"/>
          <w:szCs w:val="24"/>
        </w:rPr>
        <w:t xml:space="preserve"> 2</w:t>
      </w:r>
      <w:r w:rsidR="009E5F3C">
        <w:rPr>
          <w:rFonts w:ascii="Consolas" w:hAnsi="Consolas" w:cs="Consolas"/>
          <w:b/>
          <w:color w:val="800000"/>
          <w:sz w:val="24"/>
          <w:szCs w:val="24"/>
        </w:rPr>
        <w:t xml:space="preserve">      </w:t>
      </w:r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>1</w:t>
      </w:r>
    </w:p>
    <w:p w:rsidR="004E0368" w:rsidRDefault="003E27BD" w:rsidP="004E0368">
      <w:pPr>
        <w:pStyle w:val="Code"/>
        <w:spacing w:before="240"/>
        <w:rPr>
          <w:rFonts w:ascii="Consolas" w:hAnsi="Consolas" w:cs="Consolas"/>
          <w:b/>
          <w:color w:val="800000"/>
          <w:sz w:val="24"/>
          <w:szCs w:val="24"/>
        </w:rPr>
      </w:pPr>
      <w:r w:rsidRPr="003E27BD">
        <w:rPr>
          <w:rFonts w:ascii="Consolas" w:hAnsi="Consolas" w:cs="Consolas"/>
          <w:b/>
          <w:color w:val="800000"/>
          <w:sz w:val="24"/>
          <w:szCs w:val="24"/>
        </w:rPr>
        <w:t>7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r w:rsidR="00B670EF" w:rsidRPr="002238F5">
        <w:rPr>
          <w:rFonts w:ascii="Consolas" w:hAnsi="Consolas" w:cs="Consolas"/>
          <w:b/>
          <w:color w:val="000000" w:themeColor="text1"/>
          <w:sz w:val="24"/>
          <w:szCs w:val="24"/>
        </w:rPr>
        <w:t>**</w:t>
      </w:r>
      <w:r w:rsidR="00B670EF" w:rsidRPr="002238F5">
        <w:rPr>
          <w:rFonts w:ascii="Consolas" w:hAnsi="Consolas" w:cs="Consolas"/>
          <w:b/>
          <w:color w:val="800000"/>
          <w:sz w:val="24"/>
          <w:szCs w:val="24"/>
        </w:rPr>
        <w:t xml:space="preserve"> 2</w:t>
      </w:r>
      <w:r w:rsidR="009E5F3C">
        <w:rPr>
          <w:rFonts w:ascii="Consolas" w:hAnsi="Consolas" w:cs="Consolas"/>
          <w:b/>
          <w:color w:val="800000"/>
          <w:sz w:val="24"/>
          <w:szCs w:val="24"/>
        </w:rPr>
        <w:tab/>
        <w:t xml:space="preserve">    </w:t>
      </w:r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>49</w:t>
      </w:r>
    </w:p>
    <w:p w:rsidR="007C44B5" w:rsidRPr="009E5F3C" w:rsidRDefault="007C44B5" w:rsidP="004E0368">
      <w:pPr>
        <w:pStyle w:val="Code"/>
        <w:spacing w:before="240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800000"/>
          <w:sz w:val="24"/>
          <w:szCs w:val="24"/>
        </w:rPr>
        <w:t>'fun' + '</w:t>
      </w:r>
      <w:proofErr w:type="spellStart"/>
      <w:r>
        <w:rPr>
          <w:rFonts w:ascii="Consolas" w:hAnsi="Consolas" w:cs="Consolas"/>
          <w:b/>
          <w:color w:val="800000"/>
          <w:sz w:val="24"/>
          <w:szCs w:val="24"/>
        </w:rPr>
        <w:t>ny</w:t>
      </w:r>
      <w:proofErr w:type="spellEnd"/>
      <w:r>
        <w:rPr>
          <w:rFonts w:ascii="Consolas" w:hAnsi="Consolas" w:cs="Consolas"/>
          <w:b/>
          <w:color w:val="800000"/>
          <w:sz w:val="24"/>
          <w:szCs w:val="24"/>
        </w:rPr>
        <w:t>'</w:t>
      </w:r>
      <w:r w:rsidR="009E5F3C">
        <w:rPr>
          <w:rFonts w:ascii="Consolas" w:hAnsi="Consolas" w:cs="Consolas"/>
          <w:b/>
          <w:color w:val="800000"/>
          <w:sz w:val="24"/>
          <w:szCs w:val="24"/>
        </w:rPr>
        <w:t xml:space="preserve">       </w:t>
      </w:r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>funny</w:t>
      </w:r>
    </w:p>
    <w:p w:rsidR="007C44B5" w:rsidRPr="002238F5" w:rsidRDefault="007C44B5" w:rsidP="004E0368">
      <w:pPr>
        <w:pStyle w:val="Code"/>
        <w:spacing w:before="240"/>
        <w:rPr>
          <w:rFonts w:ascii="Consolas" w:hAnsi="Consolas" w:cs="Consolas"/>
          <w:b/>
          <w:color w:val="800000"/>
          <w:sz w:val="24"/>
          <w:szCs w:val="24"/>
        </w:rPr>
      </w:pPr>
      <w:r>
        <w:rPr>
          <w:rFonts w:ascii="Consolas" w:hAnsi="Consolas" w:cs="Consolas"/>
          <w:b/>
          <w:color w:val="800000"/>
          <w:sz w:val="24"/>
          <w:szCs w:val="24"/>
        </w:rPr>
        <w:t>'hot' * 5</w:t>
      </w:r>
      <w:r w:rsidR="009E5F3C">
        <w:rPr>
          <w:rFonts w:ascii="Consolas" w:hAnsi="Consolas" w:cs="Consolas"/>
          <w:b/>
          <w:color w:val="800000"/>
          <w:sz w:val="24"/>
          <w:szCs w:val="24"/>
        </w:rPr>
        <w:t xml:space="preserve">       </w:t>
      </w:r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hot </w:t>
      </w:r>
      <w:proofErr w:type="spellStart"/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>hot</w:t>
      </w:r>
      <w:proofErr w:type="spellEnd"/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>hot</w:t>
      </w:r>
      <w:proofErr w:type="spellEnd"/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>hot</w:t>
      </w:r>
      <w:proofErr w:type="spellEnd"/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="009E5F3C" w:rsidRPr="009E5F3C">
        <w:rPr>
          <w:rFonts w:ascii="Consolas" w:hAnsi="Consolas" w:cs="Consolas"/>
          <w:b/>
          <w:color w:val="000000" w:themeColor="text1"/>
          <w:sz w:val="24"/>
          <w:szCs w:val="24"/>
        </w:rPr>
        <w:t>hot</w:t>
      </w:r>
      <w:proofErr w:type="spellEnd"/>
    </w:p>
    <w:p w:rsidR="002238F5" w:rsidRPr="002238F5" w:rsidRDefault="00B63D52" w:rsidP="002238F5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732D2B" wp14:editId="3398AAC2">
                <wp:simplePos x="0" y="0"/>
                <wp:positionH relativeFrom="column">
                  <wp:posOffset>4152900</wp:posOffset>
                </wp:positionH>
                <wp:positionV relativeFrom="paragraph">
                  <wp:posOffset>243101</wp:posOffset>
                </wp:positionV>
                <wp:extent cx="2457450" cy="1495425"/>
                <wp:effectExtent l="0" t="0" r="19050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495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4B5" w:rsidRDefault="007C44B5" w:rsidP="007C44B5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b = 0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for 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in range(10, 2, -1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):</w:t>
                            </w:r>
                          </w:p>
                          <w:p w:rsidR="007C44B5" w:rsidRDefault="007C44B5" w:rsidP="007C44B5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if (</w:t>
                            </w:r>
                            <w:r w:rsidR="0059151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% 3) == 2:</w:t>
                            </w:r>
                          </w:p>
                          <w:p w:rsidR="007C44B5" w:rsidRDefault="007C44B5" w:rsidP="007C44B5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    b = b + 1</w:t>
                            </w:r>
                          </w:p>
                          <w:p w:rsidR="007C44B5" w:rsidRDefault="00B63D52" w:rsidP="007C44B5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 w:rsidR="007C44B5"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gramEnd"/>
                            <w:r w:rsidR="007C44B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, k</w:t>
                            </w:r>
                            <w:r w:rsidR="007C44B5"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:rsidR="00B63D52" w:rsidRPr="002238F5" w:rsidRDefault="00B63D52" w:rsidP="007C44B5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print(b)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32D2B" id="Rectangle 2" o:spid="_x0000_s1031" style="position:absolute;left:0;text-align:left;margin-left:327pt;margin-top:19.15pt;width:193.5pt;height:117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" fillcolor="#f2f2f2 [3052]" strokecolor="black [3213]" strokeweight="2pt">
                <v:textbox>
                  <w:txbxContent>
                    <w:p w:rsidR="007C44B5" w:rsidRDefault="007C44B5" w:rsidP="007C44B5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b = 0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for 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in range(10, 2, -1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):</w:t>
                      </w:r>
                    </w:p>
                    <w:p w:rsidR="007C44B5" w:rsidRDefault="007C44B5" w:rsidP="007C44B5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if (</w:t>
                      </w:r>
                      <w:r w:rsidR="00591511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% 3) == 2:</w:t>
                      </w:r>
                    </w:p>
                    <w:p w:rsidR="007C44B5" w:rsidRDefault="007C44B5" w:rsidP="007C44B5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    b = b + 1</w:t>
                      </w:r>
                    </w:p>
                    <w:p w:rsidR="007C44B5" w:rsidRDefault="00B63D52" w:rsidP="007C44B5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    </w:t>
                      </w:r>
                      <w:proofErr w:type="gramStart"/>
                      <w:r w:rsidR="007C44B5"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print(</w:t>
                      </w:r>
                      <w:proofErr w:type="gramEnd"/>
                      <w:r w:rsidR="007C44B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, k</w:t>
                      </w:r>
                      <w:r w:rsidR="007C44B5"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</w:t>
                      </w:r>
                    </w:p>
                    <w:p w:rsidR="00B63D52" w:rsidRPr="002238F5" w:rsidRDefault="00B63D52" w:rsidP="007C44B5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print(b)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ndara" w:hAnsi="Candara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2F4CBA" wp14:editId="789F74BA">
                <wp:simplePos x="0" y="0"/>
                <wp:positionH relativeFrom="column">
                  <wp:posOffset>1762125</wp:posOffset>
                </wp:positionH>
                <wp:positionV relativeFrom="paragraph">
                  <wp:posOffset>638175</wp:posOffset>
                </wp:positionV>
                <wp:extent cx="0" cy="32861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61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F2774" id="Straight Connector 3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50.25pt" to="138.7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" strokecolor="#0070c0" strokeweight="2pt"/>
            </w:pict>
          </mc:Fallback>
        </mc:AlternateContent>
      </w:r>
      <w:r>
        <w:rPr>
          <w:rFonts w:ascii="Candara" w:hAnsi="Candara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4DF8D6" wp14:editId="024FE790">
                <wp:simplePos x="0" y="0"/>
                <wp:positionH relativeFrom="column">
                  <wp:posOffset>4048125</wp:posOffset>
                </wp:positionH>
                <wp:positionV relativeFrom="paragraph">
                  <wp:posOffset>561340</wp:posOffset>
                </wp:positionV>
                <wp:extent cx="0" cy="33623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BB5BC" id="Straight Connector 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44.2pt" to="318.75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" strokecolor="#0070c0" strokeweight="2pt"/>
            </w:pict>
          </mc:Fallback>
        </mc:AlternateContent>
      </w:r>
      <w:r>
        <w:rPr>
          <w:rFonts w:ascii="Candara" w:hAnsi="Candara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BF3562" wp14:editId="006FD323">
                <wp:simplePos x="0" y="0"/>
                <wp:positionH relativeFrom="column">
                  <wp:posOffset>1914525</wp:posOffset>
                </wp:positionH>
                <wp:positionV relativeFrom="paragraph">
                  <wp:posOffset>800100</wp:posOffset>
                </wp:positionV>
                <wp:extent cx="2009775" cy="895350"/>
                <wp:effectExtent l="0" t="0" r="28575" b="26670"/>
                <wp:wrapSquare wrapText="bothSides"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8F5" w:rsidRDefault="002238F5" w:rsidP="002238F5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a = 10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for 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in range(3, 6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):</w:t>
                            </w:r>
                          </w:p>
                          <w:p w:rsidR="002238F5" w:rsidRDefault="002238F5" w:rsidP="002238F5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a = a + k</w:t>
                            </w:r>
                          </w:p>
                          <w:p w:rsidR="002238F5" w:rsidRPr="002238F5" w:rsidRDefault="002238F5" w:rsidP="002238F5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 w:rsidR="00B63D5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, k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F3562" id="Rectangle 59" o:spid="_x0000_s1032" style="position:absolute;left:0;text-align:left;margin-left:150.75pt;margin-top:63pt;width:158.25pt;height:7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" fillcolor="#f2f2f2 [3052]" strokecolor="black [3213]" strokeweight="2pt">
                <v:textbox style="mso-fit-shape-to-text:t">
                  <w:txbxContent>
                    <w:p w:rsidR="002238F5" w:rsidRDefault="002238F5" w:rsidP="002238F5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a = 10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for 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in range(3, 6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):</w:t>
                      </w:r>
                    </w:p>
                    <w:p w:rsidR="002238F5" w:rsidRDefault="002238F5" w:rsidP="002238F5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a = a + k</w:t>
                      </w:r>
                    </w:p>
                    <w:p w:rsidR="002238F5" w:rsidRPr="002238F5" w:rsidRDefault="002238F5" w:rsidP="002238F5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</w:t>
                      </w:r>
                      <w:proofErr w:type="gramStart"/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print(</w:t>
                      </w:r>
                      <w:proofErr w:type="gramEnd"/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a</w:t>
                      </w:r>
                      <w:r w:rsidR="00B63D52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, k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238F5">
        <w:rPr>
          <w:rFonts w:ascii="Candara" w:hAnsi="Candara"/>
          <w:sz w:val="24"/>
        </w:rPr>
        <w:t>For each of the following code snippets, what does it print</w:t>
      </w:r>
      <w:r w:rsidR="00B670EF" w:rsidRPr="00B670EF">
        <w:rPr>
          <w:rFonts w:ascii="Candara" w:hAnsi="Candara"/>
          <w:sz w:val="24"/>
        </w:rPr>
        <w:t>?</w:t>
      </w:r>
      <w:r>
        <w:rPr>
          <w:rFonts w:ascii="Candara" w:hAnsi="Candara"/>
          <w:sz w:val="24"/>
        </w:rPr>
        <w:br/>
      </w:r>
      <w:r w:rsidR="003B1895">
        <w:rPr>
          <w:rFonts w:ascii="Candara" w:hAnsi="Candara"/>
          <w:sz w:val="24"/>
        </w:rPr>
        <w:t>(</w:t>
      </w:r>
      <w:r>
        <w:rPr>
          <w:rFonts w:ascii="Candara" w:hAnsi="Candara"/>
          <w:sz w:val="24"/>
        </w:rPr>
        <w:t>Write each answer directly below its code snippet</w:t>
      </w:r>
      <w:r w:rsidR="003B1895">
        <w:rPr>
          <w:rFonts w:ascii="Candara" w:hAnsi="Candara"/>
          <w:sz w:val="24"/>
        </w:rPr>
        <w:t>.)</w:t>
      </w:r>
    </w:p>
    <w:p w:rsidR="002238F5" w:rsidRDefault="00B63D52" w:rsidP="002238F5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noProof/>
          <w:sz w:val="24"/>
          <w:szCs w:val="24"/>
        </w:rPr>
      </w:pPr>
      <w:r>
        <w:rPr>
          <w:rFonts w:cs="Courier New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6C7A74" wp14:editId="61A29FBC">
                <wp:simplePos x="0" y="0"/>
                <wp:positionH relativeFrom="column">
                  <wp:posOffset>-647700</wp:posOffset>
                </wp:positionH>
                <wp:positionV relativeFrom="paragraph">
                  <wp:posOffset>300355</wp:posOffset>
                </wp:positionV>
                <wp:extent cx="2247900" cy="615315"/>
                <wp:effectExtent l="0" t="0" r="19050" b="21590"/>
                <wp:wrapSquare wrapText="bothSides"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15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8F5" w:rsidRDefault="002238F5" w:rsidP="002238F5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 w:rsidRPr="002238F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j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800000"/>
                                <w:sz w:val="24"/>
                                <w:szCs w:val="24"/>
                              </w:rPr>
                              <w:t>0, 8, 2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):</w:t>
                            </w:r>
                          </w:p>
                          <w:p w:rsidR="002238F5" w:rsidRPr="002238F5" w:rsidRDefault="002238F5" w:rsidP="002238F5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j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C7A74" id="Rectangle 58" o:spid="_x0000_s1033" style="position:absolute;left:0;text-align:left;margin-left:-51pt;margin-top:23.65pt;width:177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" fillcolor="#f2f2f2 [3052]" strokecolor="black [3213]" strokeweight="2pt">
                <v:textbox style="mso-fit-shape-to-text:t">
                  <w:txbxContent>
                    <w:p w:rsidR="002238F5" w:rsidRDefault="002238F5" w:rsidP="002238F5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 w:rsidRPr="002238F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j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238F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gramStart"/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800000"/>
                          <w:sz w:val="24"/>
                          <w:szCs w:val="24"/>
                        </w:rPr>
                        <w:t>0, 8, 2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):</w:t>
                      </w:r>
                    </w:p>
                    <w:p w:rsidR="002238F5" w:rsidRPr="002238F5" w:rsidRDefault="002238F5" w:rsidP="002238F5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</w:t>
                      </w:r>
                      <w:r w:rsidRPr="002238F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j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238F5" w:rsidRDefault="009E5F3C" w:rsidP="002238F5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noProof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w:t>0</w:t>
      </w:r>
      <w:r>
        <w:rPr>
          <w:rFonts w:ascii="Candara" w:hAnsi="Candara" w:cs="Courier New"/>
          <w:noProof/>
          <w:sz w:val="24"/>
          <w:szCs w:val="24"/>
        </w:rPr>
        <w:tab/>
      </w:r>
      <w:r>
        <w:rPr>
          <w:rFonts w:ascii="Candara" w:hAnsi="Candara" w:cs="Courier New"/>
          <w:noProof/>
          <w:sz w:val="24"/>
          <w:szCs w:val="24"/>
        </w:rPr>
        <w:tab/>
      </w:r>
      <w:r>
        <w:rPr>
          <w:rFonts w:ascii="Candara" w:hAnsi="Candara" w:cs="Courier New"/>
          <w:noProof/>
          <w:sz w:val="24"/>
          <w:szCs w:val="24"/>
        </w:rPr>
        <w:tab/>
      </w:r>
      <w:r>
        <w:rPr>
          <w:rFonts w:ascii="Candara" w:hAnsi="Candara" w:cs="Courier New"/>
          <w:noProof/>
          <w:sz w:val="24"/>
          <w:szCs w:val="24"/>
        </w:rPr>
        <w:tab/>
      </w:r>
      <w:r>
        <w:rPr>
          <w:rFonts w:ascii="Candara" w:hAnsi="Candara" w:cs="Courier New"/>
          <w:noProof/>
          <w:sz w:val="24"/>
          <w:szCs w:val="24"/>
        </w:rPr>
        <w:tab/>
      </w:r>
      <w:r>
        <w:rPr>
          <w:rFonts w:ascii="Candara" w:hAnsi="Candara" w:cs="Courier New"/>
          <w:noProof/>
          <w:sz w:val="24"/>
          <w:szCs w:val="24"/>
        </w:rPr>
        <w:tab/>
        <w:t>13 3</w:t>
      </w:r>
      <w:r>
        <w:rPr>
          <w:rFonts w:ascii="Candara" w:hAnsi="Candara" w:cs="Courier New"/>
          <w:noProof/>
          <w:sz w:val="24"/>
          <w:szCs w:val="24"/>
        </w:rPr>
        <w:tab/>
      </w:r>
      <w:r>
        <w:rPr>
          <w:rFonts w:ascii="Candara" w:hAnsi="Candara" w:cs="Courier New"/>
          <w:noProof/>
          <w:sz w:val="24"/>
          <w:szCs w:val="24"/>
        </w:rPr>
        <w:tab/>
        <w:t xml:space="preserve">                                             1 8    </w:t>
      </w:r>
    </w:p>
    <w:p w:rsidR="002238F5" w:rsidRDefault="009E5F3C" w:rsidP="002238F5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noProof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w:t>2</w:t>
      </w:r>
      <w:r>
        <w:rPr>
          <w:rFonts w:ascii="Candara" w:hAnsi="Candara" w:cs="Courier New"/>
          <w:noProof/>
          <w:sz w:val="24"/>
          <w:szCs w:val="24"/>
        </w:rPr>
        <w:tab/>
      </w:r>
      <w:r>
        <w:rPr>
          <w:rFonts w:ascii="Candara" w:hAnsi="Candara" w:cs="Courier New"/>
          <w:noProof/>
          <w:sz w:val="24"/>
          <w:szCs w:val="24"/>
        </w:rPr>
        <w:tab/>
      </w:r>
      <w:r>
        <w:rPr>
          <w:rFonts w:ascii="Candara" w:hAnsi="Candara" w:cs="Courier New"/>
          <w:noProof/>
          <w:sz w:val="24"/>
          <w:szCs w:val="24"/>
        </w:rPr>
        <w:tab/>
      </w:r>
      <w:r>
        <w:rPr>
          <w:rFonts w:ascii="Candara" w:hAnsi="Candara" w:cs="Courier New"/>
          <w:noProof/>
          <w:sz w:val="24"/>
          <w:szCs w:val="24"/>
        </w:rPr>
        <w:tab/>
      </w:r>
      <w:r>
        <w:rPr>
          <w:rFonts w:ascii="Candara" w:hAnsi="Candara" w:cs="Courier New"/>
          <w:noProof/>
          <w:sz w:val="24"/>
          <w:szCs w:val="24"/>
        </w:rPr>
        <w:tab/>
      </w:r>
      <w:r>
        <w:rPr>
          <w:rFonts w:ascii="Candara" w:hAnsi="Candara" w:cs="Courier New"/>
          <w:noProof/>
          <w:sz w:val="24"/>
          <w:szCs w:val="24"/>
        </w:rPr>
        <w:tab/>
        <w:t>17 4</w:t>
      </w:r>
    </w:p>
    <w:p w:rsidR="002238F5" w:rsidRDefault="009E5F3C" w:rsidP="002238F5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4</w:t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  <w:t>22 5</w:t>
      </w:r>
    </w:p>
    <w:p w:rsidR="002238F5" w:rsidRDefault="009E5F3C" w:rsidP="002238F5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6</w:t>
      </w:r>
    </w:p>
    <w:p w:rsidR="002238F5" w:rsidRDefault="002238F5" w:rsidP="002238F5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:rsidR="007C44B5" w:rsidRPr="00B63D52" w:rsidRDefault="007C44B5" w:rsidP="00B63D52">
      <w:pPr>
        <w:spacing w:before="240" w:after="0" w:line="240" w:lineRule="auto"/>
        <w:rPr>
          <w:rFonts w:ascii="Candara" w:hAnsi="Candara"/>
          <w:sz w:val="24"/>
        </w:rPr>
      </w:pPr>
    </w:p>
    <w:p w:rsidR="00B670EF" w:rsidRPr="002238F5" w:rsidRDefault="00D50615" w:rsidP="002238F5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For each of the following Boolean expressions, i</w:t>
      </w:r>
      <w:r w:rsidR="00B670EF" w:rsidRPr="002238F5">
        <w:rPr>
          <w:rFonts w:ascii="Candara" w:hAnsi="Candara"/>
          <w:sz w:val="24"/>
        </w:rPr>
        <w:t>ndicate</w:t>
      </w:r>
      <w:r>
        <w:rPr>
          <w:rFonts w:ascii="Candara" w:hAnsi="Candara"/>
          <w:sz w:val="24"/>
        </w:rPr>
        <w:t xml:space="preserve"> whether it evaluates to</w:t>
      </w:r>
      <w:r w:rsidR="00B670EF" w:rsidRPr="002238F5">
        <w:rPr>
          <w:rFonts w:ascii="Candara" w:hAnsi="Candara"/>
          <w:sz w:val="24"/>
        </w:rPr>
        <w:t xml:space="preserve"> </w:t>
      </w:r>
      <w:r w:rsidR="00B670EF" w:rsidRPr="002238F5">
        <w:rPr>
          <w:rFonts w:ascii="Consolas" w:hAnsi="Consolas" w:cs="Consolas"/>
          <w:b/>
          <w:i/>
          <w:sz w:val="24"/>
        </w:rPr>
        <w:t>True</w:t>
      </w:r>
      <w:r w:rsidR="00B670EF" w:rsidRPr="002238F5">
        <w:rPr>
          <w:rFonts w:ascii="Candara" w:hAnsi="Candara"/>
          <w:sz w:val="24"/>
        </w:rPr>
        <w:t xml:space="preserve"> or </w:t>
      </w:r>
      <w:r w:rsidR="00B670EF" w:rsidRPr="002238F5">
        <w:rPr>
          <w:rFonts w:ascii="Consolas" w:hAnsi="Consolas" w:cs="Consolas"/>
          <w:b/>
          <w:i/>
          <w:sz w:val="24"/>
        </w:rPr>
        <w:t>False</w:t>
      </w:r>
      <w:r>
        <w:rPr>
          <w:rFonts w:ascii="Candara" w:hAnsi="Candara"/>
          <w:sz w:val="24"/>
        </w:rPr>
        <w:t xml:space="preserve"> (circle your choice):</w:t>
      </w: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126"/>
        <w:gridCol w:w="1303"/>
        <w:gridCol w:w="3621"/>
      </w:tblGrid>
      <w:tr w:rsidR="00B670EF" w:rsidRPr="00B670EF" w:rsidTr="00C2325B">
        <w:trPr>
          <w:trHeight w:val="429"/>
        </w:trPr>
        <w:tc>
          <w:tcPr>
            <w:tcW w:w="1126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True</w:t>
            </w:r>
          </w:p>
        </w:tc>
        <w:tc>
          <w:tcPr>
            <w:tcW w:w="1303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9E5F3C">
              <w:rPr>
                <w:rFonts w:ascii="Consolas" w:hAnsi="Consolas" w:cs="Consolas"/>
                <w:b/>
                <w:i/>
                <w:sz w:val="24"/>
                <w:highlight w:val="yellow"/>
              </w:rPr>
              <w:t>False</w:t>
            </w:r>
          </w:p>
        </w:tc>
        <w:tc>
          <w:tcPr>
            <w:tcW w:w="3621" w:type="dxa"/>
          </w:tcPr>
          <w:p w:rsidR="00B670EF" w:rsidRPr="002238F5" w:rsidRDefault="002238F5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 xml:space="preserve">   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>not (5 &lt; 7)</w:t>
            </w:r>
          </w:p>
        </w:tc>
      </w:tr>
      <w:tr w:rsidR="00B670EF" w:rsidRPr="00B670EF" w:rsidTr="00C2325B">
        <w:trPr>
          <w:trHeight w:val="429"/>
        </w:trPr>
        <w:tc>
          <w:tcPr>
            <w:tcW w:w="1126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True</w:t>
            </w:r>
          </w:p>
        </w:tc>
        <w:tc>
          <w:tcPr>
            <w:tcW w:w="1303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9E5F3C">
              <w:rPr>
                <w:rFonts w:ascii="Consolas" w:hAnsi="Consolas" w:cs="Consolas"/>
                <w:b/>
                <w:i/>
                <w:sz w:val="24"/>
                <w:highlight w:val="yellow"/>
              </w:rPr>
              <w:t>False</w:t>
            </w:r>
          </w:p>
        </w:tc>
        <w:tc>
          <w:tcPr>
            <w:tcW w:w="3621" w:type="dxa"/>
          </w:tcPr>
          <w:p w:rsidR="00B670EF" w:rsidRPr="002238F5" w:rsidRDefault="002238F5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 xml:space="preserve">   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>(7 &lt; 5) or not (5 &lt; 7)</w:t>
            </w:r>
          </w:p>
        </w:tc>
      </w:tr>
      <w:tr w:rsidR="00B670EF" w:rsidRPr="00B670EF" w:rsidTr="00C2325B">
        <w:trPr>
          <w:trHeight w:val="429"/>
        </w:trPr>
        <w:tc>
          <w:tcPr>
            <w:tcW w:w="1126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9E5F3C">
              <w:rPr>
                <w:rFonts w:ascii="Consolas" w:hAnsi="Consolas" w:cs="Consolas"/>
                <w:b/>
                <w:i/>
                <w:sz w:val="24"/>
                <w:highlight w:val="yellow"/>
              </w:rPr>
              <w:t>True</w:t>
            </w:r>
          </w:p>
        </w:tc>
        <w:tc>
          <w:tcPr>
            <w:tcW w:w="1303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False</w:t>
            </w:r>
          </w:p>
        </w:tc>
        <w:tc>
          <w:tcPr>
            <w:tcW w:w="3621" w:type="dxa"/>
          </w:tcPr>
          <w:p w:rsidR="00B670EF" w:rsidRPr="002238F5" w:rsidRDefault="002238F5" w:rsidP="00A221A7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 xml:space="preserve">   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>(</w:t>
            </w:r>
            <w:r w:rsidR="00A221A7">
              <w:rPr>
                <w:rFonts w:ascii="Consolas" w:hAnsi="Consolas" w:cs="Consolas"/>
                <w:b/>
                <w:sz w:val="24"/>
              </w:rPr>
              <w:t>x &lt; 0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 xml:space="preserve">) </w:t>
            </w:r>
            <w:r w:rsidR="00A221A7">
              <w:rPr>
                <w:rFonts w:ascii="Consolas" w:hAnsi="Consolas" w:cs="Consolas"/>
                <w:b/>
                <w:sz w:val="24"/>
              </w:rPr>
              <w:t>or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 xml:space="preserve"> (</w:t>
            </w:r>
            <w:r w:rsidR="00A221A7">
              <w:rPr>
                <w:rFonts w:ascii="Consolas" w:hAnsi="Consolas" w:cs="Consolas"/>
                <w:b/>
                <w:sz w:val="24"/>
              </w:rPr>
              <w:t>x &gt;= 0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>)</w:t>
            </w:r>
          </w:p>
        </w:tc>
      </w:tr>
      <w:tr w:rsidR="00B670EF" w:rsidRPr="00B670EF" w:rsidTr="00C2325B">
        <w:trPr>
          <w:trHeight w:val="429"/>
        </w:trPr>
        <w:tc>
          <w:tcPr>
            <w:tcW w:w="1126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9E5F3C">
              <w:rPr>
                <w:rFonts w:ascii="Consolas" w:hAnsi="Consolas" w:cs="Consolas"/>
                <w:b/>
                <w:i/>
                <w:sz w:val="24"/>
                <w:highlight w:val="yellow"/>
              </w:rPr>
              <w:t>True</w:t>
            </w:r>
          </w:p>
        </w:tc>
        <w:tc>
          <w:tcPr>
            <w:tcW w:w="1303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False</w:t>
            </w:r>
          </w:p>
        </w:tc>
        <w:tc>
          <w:tcPr>
            <w:tcW w:w="3621" w:type="dxa"/>
          </w:tcPr>
          <w:p w:rsidR="004E0368" w:rsidRPr="002238F5" w:rsidRDefault="002238F5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 xml:space="preserve">   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>(6 &lt;= 6) or (3 == 2)</w:t>
            </w:r>
          </w:p>
        </w:tc>
      </w:tr>
      <w:tr w:rsidR="007C44B5" w:rsidRPr="00B670EF" w:rsidTr="00C2325B">
        <w:trPr>
          <w:trHeight w:val="429"/>
        </w:trPr>
        <w:tc>
          <w:tcPr>
            <w:tcW w:w="1126" w:type="dxa"/>
          </w:tcPr>
          <w:p w:rsidR="007C44B5" w:rsidRPr="002238F5" w:rsidRDefault="007C44B5" w:rsidP="00AB561B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True</w:t>
            </w:r>
          </w:p>
        </w:tc>
        <w:tc>
          <w:tcPr>
            <w:tcW w:w="1303" w:type="dxa"/>
          </w:tcPr>
          <w:p w:rsidR="007C44B5" w:rsidRPr="002238F5" w:rsidRDefault="007C44B5" w:rsidP="00AB561B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9E5F3C">
              <w:rPr>
                <w:rFonts w:ascii="Consolas" w:hAnsi="Consolas" w:cs="Consolas"/>
                <w:b/>
                <w:i/>
                <w:sz w:val="24"/>
                <w:highlight w:val="yellow"/>
              </w:rPr>
              <w:t>False</w:t>
            </w:r>
          </w:p>
        </w:tc>
        <w:tc>
          <w:tcPr>
            <w:tcW w:w="3621" w:type="dxa"/>
          </w:tcPr>
          <w:p w:rsidR="007C44B5" w:rsidRPr="002238F5" w:rsidRDefault="007C44B5" w:rsidP="007C44B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 xml:space="preserve">   </w:t>
            </w:r>
            <w:r w:rsidRPr="002238F5">
              <w:rPr>
                <w:rFonts w:ascii="Consolas" w:hAnsi="Consolas" w:cs="Consolas"/>
                <w:b/>
                <w:sz w:val="24"/>
              </w:rPr>
              <w:t xml:space="preserve">(6 &lt;= 6) </w:t>
            </w:r>
            <w:r>
              <w:rPr>
                <w:rFonts w:ascii="Consolas" w:hAnsi="Consolas" w:cs="Consolas"/>
                <w:b/>
                <w:sz w:val="24"/>
              </w:rPr>
              <w:t>and</w:t>
            </w:r>
            <w:r w:rsidRPr="002238F5">
              <w:rPr>
                <w:rFonts w:ascii="Consolas" w:hAnsi="Consolas" w:cs="Consolas"/>
                <w:b/>
                <w:sz w:val="24"/>
              </w:rPr>
              <w:t xml:space="preserve"> (3 == 2)</w:t>
            </w:r>
          </w:p>
        </w:tc>
      </w:tr>
      <w:tr w:rsidR="007C44B5" w:rsidRPr="00B670EF" w:rsidTr="00C2325B">
        <w:trPr>
          <w:trHeight w:val="429"/>
        </w:trPr>
        <w:tc>
          <w:tcPr>
            <w:tcW w:w="1126" w:type="dxa"/>
          </w:tcPr>
          <w:p w:rsidR="007C44B5" w:rsidRPr="002238F5" w:rsidRDefault="007C44B5" w:rsidP="00D50615">
            <w:pPr>
              <w:spacing w:before="240" w:after="0" w:line="240" w:lineRule="auto"/>
              <w:rPr>
                <w:rFonts w:ascii="Consolas" w:hAnsi="Consolas" w:cs="Consolas"/>
                <w:b/>
                <w:i/>
                <w:sz w:val="24"/>
              </w:rPr>
            </w:pPr>
            <w:r>
              <w:rPr>
                <w:rFonts w:ascii="Consolas" w:hAnsi="Consolas" w:cs="Consolas"/>
                <w:b/>
                <w:i/>
                <w:sz w:val="24"/>
              </w:rPr>
              <w:t>True</w:t>
            </w:r>
          </w:p>
        </w:tc>
        <w:tc>
          <w:tcPr>
            <w:tcW w:w="1303" w:type="dxa"/>
          </w:tcPr>
          <w:p w:rsidR="007C44B5" w:rsidRPr="002238F5" w:rsidRDefault="007C44B5" w:rsidP="00D50615">
            <w:pPr>
              <w:spacing w:before="240" w:after="0" w:line="240" w:lineRule="auto"/>
              <w:rPr>
                <w:rFonts w:ascii="Consolas" w:hAnsi="Consolas" w:cs="Consolas"/>
                <w:b/>
                <w:i/>
                <w:sz w:val="24"/>
              </w:rPr>
            </w:pPr>
            <w:r w:rsidRPr="009E5F3C">
              <w:rPr>
                <w:rFonts w:ascii="Consolas" w:hAnsi="Consolas" w:cs="Consolas"/>
                <w:b/>
                <w:i/>
                <w:sz w:val="24"/>
                <w:highlight w:val="yellow"/>
              </w:rPr>
              <w:t>False</w:t>
            </w:r>
          </w:p>
        </w:tc>
        <w:tc>
          <w:tcPr>
            <w:tcW w:w="3621" w:type="dxa"/>
          </w:tcPr>
          <w:p w:rsidR="007C44B5" w:rsidRDefault="007C44B5" w:rsidP="007C44B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 xml:space="preserve">   not </w:t>
            </w:r>
            <w:proofErr w:type="spellStart"/>
            <w:r>
              <w:rPr>
                <w:rFonts w:ascii="Consolas" w:hAnsi="Consolas" w:cs="Consolas"/>
                <w:b/>
                <w:sz w:val="24"/>
              </w:rPr>
              <w:t>not</w:t>
            </w:r>
            <w:proofErr w:type="spellEnd"/>
            <w:r>
              <w:rPr>
                <w:rFonts w:ascii="Consolas" w:hAnsi="Consolas" w:cs="Consolas"/>
                <w:b/>
                <w:sz w:val="24"/>
              </w:rPr>
              <w:t xml:space="preserve"> False</w:t>
            </w:r>
          </w:p>
        </w:tc>
      </w:tr>
    </w:tbl>
    <w:p w:rsidR="00B670EF" w:rsidRPr="002238F5" w:rsidRDefault="002238F5" w:rsidP="00D50615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 xml:space="preserve">For each of the following, write a </w:t>
      </w:r>
      <w:r w:rsidRPr="002238F5">
        <w:rPr>
          <w:rFonts w:ascii="Consolas" w:hAnsi="Consolas" w:cs="Consolas"/>
          <w:b/>
          <w:sz w:val="24"/>
        </w:rPr>
        <w:t>range</w:t>
      </w:r>
      <w:r>
        <w:rPr>
          <w:rFonts w:ascii="Candara" w:hAnsi="Candara"/>
          <w:sz w:val="24"/>
        </w:rPr>
        <w:t xml:space="preserve"> expression that produces the given sequence:</w:t>
      </w:r>
    </w:p>
    <w:p w:rsidR="00D50615" w:rsidRPr="00D50615" w:rsidRDefault="002238F5" w:rsidP="00D50615">
      <w:pPr>
        <w:pStyle w:val="ListParagraph"/>
        <w:spacing w:before="360" w:after="0" w:line="240" w:lineRule="auto"/>
        <w:ind w:left="1440"/>
        <w:contextualSpacing w:val="0"/>
        <w:rPr>
          <w:rFonts w:ascii="Consolas" w:hAnsi="Consolas" w:cs="Consolas"/>
          <w:b/>
          <w:sz w:val="24"/>
        </w:rPr>
      </w:pPr>
      <w:r w:rsidRPr="00D50615">
        <w:rPr>
          <w:rFonts w:ascii="Consolas" w:hAnsi="Consolas" w:cs="Consolas"/>
          <w:b/>
          <w:sz w:val="24"/>
        </w:rPr>
        <w:t>4, 5, 6, 7, 8</w:t>
      </w:r>
      <w:r w:rsidR="009E5F3C">
        <w:rPr>
          <w:rFonts w:ascii="Consolas" w:hAnsi="Consolas" w:cs="Consolas"/>
          <w:b/>
          <w:sz w:val="24"/>
        </w:rPr>
        <w:t xml:space="preserve">    </w:t>
      </w:r>
      <w:proofErr w:type="spellStart"/>
      <w:r w:rsidR="009E5F3C">
        <w:rPr>
          <w:rFonts w:ascii="Consolas" w:hAnsi="Consolas" w:cs="Consolas"/>
          <w:b/>
          <w:sz w:val="24"/>
        </w:rPr>
        <w:t>for k</w:t>
      </w:r>
      <w:proofErr w:type="spellEnd"/>
      <w:r w:rsidR="009E5F3C">
        <w:rPr>
          <w:rFonts w:ascii="Consolas" w:hAnsi="Consolas" w:cs="Consolas"/>
          <w:b/>
          <w:sz w:val="24"/>
        </w:rPr>
        <w:t xml:space="preserve"> in </w:t>
      </w:r>
      <w:proofErr w:type="gramStart"/>
      <w:r w:rsidR="009E5F3C">
        <w:rPr>
          <w:rFonts w:ascii="Consolas" w:hAnsi="Consolas" w:cs="Consolas"/>
          <w:b/>
          <w:sz w:val="24"/>
        </w:rPr>
        <w:t>range(</w:t>
      </w:r>
      <w:proofErr w:type="gramEnd"/>
      <w:r w:rsidR="009E5F3C">
        <w:rPr>
          <w:rFonts w:ascii="Consolas" w:hAnsi="Consolas" w:cs="Consolas"/>
          <w:b/>
          <w:sz w:val="24"/>
        </w:rPr>
        <w:t>4,9)</w:t>
      </w:r>
    </w:p>
    <w:p w:rsidR="00D50615" w:rsidRPr="00D50615" w:rsidRDefault="002238F5" w:rsidP="00D50615">
      <w:pPr>
        <w:pStyle w:val="ListParagraph"/>
        <w:spacing w:before="360" w:after="0" w:line="240" w:lineRule="auto"/>
        <w:ind w:left="1440"/>
        <w:contextualSpacing w:val="0"/>
        <w:rPr>
          <w:rFonts w:ascii="Consolas" w:hAnsi="Consolas" w:cs="Consolas"/>
          <w:b/>
          <w:sz w:val="24"/>
        </w:rPr>
      </w:pPr>
      <w:r w:rsidRPr="00D50615">
        <w:rPr>
          <w:rFonts w:ascii="Consolas" w:hAnsi="Consolas" w:cs="Consolas"/>
          <w:b/>
          <w:sz w:val="24"/>
        </w:rPr>
        <w:t>40, 50, 60, 70, 80</w:t>
      </w:r>
      <w:r w:rsidR="009E5F3C">
        <w:rPr>
          <w:rFonts w:ascii="Consolas" w:hAnsi="Consolas" w:cs="Consolas"/>
          <w:b/>
          <w:sz w:val="24"/>
        </w:rPr>
        <w:t xml:space="preserve">       </w:t>
      </w:r>
      <w:proofErr w:type="spellStart"/>
      <w:r w:rsidR="009E5F3C">
        <w:rPr>
          <w:rFonts w:ascii="Consolas" w:hAnsi="Consolas" w:cs="Consolas"/>
          <w:b/>
          <w:sz w:val="24"/>
        </w:rPr>
        <w:t>for k</w:t>
      </w:r>
      <w:proofErr w:type="spellEnd"/>
      <w:r w:rsidR="009E5F3C">
        <w:rPr>
          <w:rFonts w:ascii="Consolas" w:hAnsi="Consolas" w:cs="Consolas"/>
          <w:b/>
          <w:sz w:val="24"/>
        </w:rPr>
        <w:t xml:space="preserve"> in </w:t>
      </w:r>
      <w:proofErr w:type="gramStart"/>
      <w:r w:rsidR="009E5F3C">
        <w:rPr>
          <w:rFonts w:ascii="Consolas" w:hAnsi="Consolas" w:cs="Consolas"/>
          <w:b/>
          <w:sz w:val="24"/>
        </w:rPr>
        <w:t>range(</w:t>
      </w:r>
      <w:proofErr w:type="gramEnd"/>
      <w:r w:rsidR="009E5F3C">
        <w:rPr>
          <w:rFonts w:ascii="Consolas" w:hAnsi="Consolas" w:cs="Consolas"/>
          <w:b/>
          <w:sz w:val="24"/>
        </w:rPr>
        <w:t>40,90,10)</w:t>
      </w:r>
    </w:p>
    <w:p w:rsidR="0036764B" w:rsidRDefault="00B670EF" w:rsidP="00D50615">
      <w:pPr>
        <w:pStyle w:val="ListParagraph"/>
        <w:spacing w:before="360" w:after="0" w:line="240" w:lineRule="auto"/>
        <w:ind w:left="1440"/>
        <w:contextualSpacing w:val="0"/>
        <w:rPr>
          <w:rFonts w:ascii="Consolas" w:hAnsi="Consolas" w:cs="Consolas"/>
          <w:b/>
          <w:sz w:val="24"/>
        </w:rPr>
      </w:pPr>
      <w:r w:rsidRPr="00D50615">
        <w:rPr>
          <w:rFonts w:ascii="Consolas" w:hAnsi="Consolas" w:cs="Consolas"/>
          <w:b/>
          <w:sz w:val="24"/>
        </w:rPr>
        <w:t>-6, -5, -4</w:t>
      </w:r>
      <w:r w:rsidR="009E5F3C">
        <w:rPr>
          <w:rFonts w:ascii="Consolas" w:hAnsi="Consolas" w:cs="Consolas"/>
          <w:b/>
          <w:sz w:val="24"/>
        </w:rPr>
        <w:tab/>
      </w:r>
      <w:r w:rsidR="009E5F3C">
        <w:rPr>
          <w:rFonts w:ascii="Consolas" w:hAnsi="Consolas" w:cs="Consolas"/>
          <w:b/>
          <w:sz w:val="24"/>
        </w:rPr>
        <w:tab/>
        <w:t xml:space="preserve">    </w:t>
      </w:r>
      <w:proofErr w:type="spellStart"/>
      <w:r w:rsidR="009E5F3C">
        <w:rPr>
          <w:rFonts w:ascii="Consolas" w:hAnsi="Consolas" w:cs="Consolas"/>
          <w:b/>
          <w:sz w:val="24"/>
        </w:rPr>
        <w:t>for k</w:t>
      </w:r>
      <w:proofErr w:type="spellEnd"/>
      <w:r w:rsidR="009E5F3C">
        <w:rPr>
          <w:rFonts w:ascii="Consolas" w:hAnsi="Consolas" w:cs="Consolas"/>
          <w:b/>
          <w:sz w:val="24"/>
        </w:rPr>
        <w:t xml:space="preserve"> in </w:t>
      </w:r>
      <w:proofErr w:type="gramStart"/>
      <w:r w:rsidR="009E5F3C">
        <w:rPr>
          <w:rFonts w:ascii="Consolas" w:hAnsi="Consolas" w:cs="Consolas"/>
          <w:b/>
          <w:sz w:val="24"/>
        </w:rPr>
        <w:t>range(</w:t>
      </w:r>
      <w:proofErr w:type="gramEnd"/>
      <w:r w:rsidR="009E5F3C">
        <w:rPr>
          <w:rFonts w:ascii="Consolas" w:hAnsi="Consolas" w:cs="Consolas"/>
          <w:b/>
          <w:sz w:val="24"/>
        </w:rPr>
        <w:t>-6,-3,1)</w:t>
      </w:r>
    </w:p>
    <w:p w:rsidR="00B670EF" w:rsidRPr="00D50615" w:rsidRDefault="0036764B" w:rsidP="00D50615">
      <w:pPr>
        <w:pStyle w:val="ListParagraph"/>
        <w:spacing w:before="360" w:after="0" w:line="240" w:lineRule="auto"/>
        <w:ind w:left="1440"/>
        <w:contextualSpacing w:val="0"/>
        <w:rPr>
          <w:rFonts w:ascii="Candara" w:hAnsi="Candara" w:cs="Courier New"/>
          <w:sz w:val="24"/>
        </w:rPr>
      </w:pPr>
      <w:r>
        <w:rPr>
          <w:rFonts w:ascii="Consolas" w:hAnsi="Consolas" w:cs="Consolas"/>
          <w:b/>
          <w:sz w:val="24"/>
        </w:rPr>
        <w:t>-6, -7, -8</w:t>
      </w:r>
      <w:r w:rsidR="009E5F3C">
        <w:rPr>
          <w:rFonts w:ascii="Consolas" w:hAnsi="Consolas" w:cs="Consolas"/>
          <w:b/>
          <w:sz w:val="24"/>
        </w:rPr>
        <w:tab/>
      </w:r>
      <w:r w:rsidR="009E5F3C">
        <w:rPr>
          <w:rFonts w:ascii="Consolas" w:hAnsi="Consolas" w:cs="Consolas"/>
          <w:b/>
          <w:sz w:val="24"/>
        </w:rPr>
        <w:tab/>
      </w:r>
      <w:r w:rsidR="009E5F3C">
        <w:rPr>
          <w:rFonts w:ascii="Consolas" w:hAnsi="Consolas" w:cs="Consolas"/>
          <w:b/>
          <w:sz w:val="24"/>
        </w:rPr>
        <w:tab/>
      </w:r>
      <w:proofErr w:type="spellStart"/>
      <w:r w:rsidR="009E5F3C">
        <w:rPr>
          <w:rFonts w:ascii="Consolas" w:hAnsi="Consolas" w:cs="Consolas"/>
          <w:b/>
          <w:sz w:val="24"/>
        </w:rPr>
        <w:t>for k</w:t>
      </w:r>
      <w:proofErr w:type="spellEnd"/>
      <w:r w:rsidR="009E5F3C">
        <w:rPr>
          <w:rFonts w:ascii="Consolas" w:hAnsi="Consolas" w:cs="Consolas"/>
          <w:b/>
          <w:sz w:val="24"/>
        </w:rPr>
        <w:t xml:space="preserve"> in range(-6,-9,-1)</w:t>
      </w:r>
      <w:r w:rsidR="00B670EF" w:rsidRPr="00D50615">
        <w:rPr>
          <w:rFonts w:ascii="Consolas" w:hAnsi="Consolas" w:cs="Consolas"/>
          <w:b/>
          <w:sz w:val="24"/>
        </w:rPr>
        <w:br/>
      </w:r>
    </w:p>
    <w:p w:rsidR="00D363BB" w:rsidRPr="00D50615" w:rsidRDefault="00D363BB" w:rsidP="00D50615">
      <w:pPr>
        <w:pStyle w:val="ListParagraph"/>
        <w:numPr>
          <w:ilvl w:val="0"/>
          <w:numId w:val="26"/>
        </w:numPr>
        <w:spacing w:before="12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 w:rsidRPr="00843199">
        <w:rPr>
          <w:rFonts w:ascii="Candara" w:hAnsi="Candara" w:cs="Courier New"/>
          <w:sz w:val="24"/>
          <w:szCs w:val="24"/>
        </w:rPr>
        <w:t xml:space="preserve">What gets printed </w:t>
      </w:r>
      <w:r>
        <w:rPr>
          <w:rFonts w:ascii="Candara" w:hAnsi="Candara" w:cs="Courier New"/>
          <w:sz w:val="24"/>
          <w:szCs w:val="24"/>
        </w:rPr>
        <w:t xml:space="preserve">when </w:t>
      </w:r>
      <w:r w:rsidRPr="000449E1">
        <w:rPr>
          <w:rFonts w:ascii="Consolas" w:hAnsi="Consolas" w:cs="Consolas"/>
          <w:b/>
          <w:i/>
          <w:sz w:val="24"/>
          <w:szCs w:val="24"/>
        </w:rPr>
        <w:t>main</w:t>
      </w:r>
      <w:r>
        <w:rPr>
          <w:rFonts w:ascii="Candara" w:hAnsi="Candara" w:cs="Courier New"/>
          <w:sz w:val="24"/>
          <w:szCs w:val="24"/>
        </w:rPr>
        <w:t xml:space="preserve"> is called in </w:t>
      </w:r>
      <w:r w:rsidRPr="00843199">
        <w:rPr>
          <w:rFonts w:ascii="Candara" w:hAnsi="Candara" w:cs="Courier New"/>
          <w:sz w:val="24"/>
          <w:szCs w:val="24"/>
        </w:rPr>
        <w:t>the program</w:t>
      </w:r>
      <w:r>
        <w:rPr>
          <w:rFonts w:ascii="Candara" w:hAnsi="Candara" w:cs="Courier New"/>
          <w:sz w:val="24"/>
          <w:szCs w:val="24"/>
        </w:rPr>
        <w:t xml:space="preserve"> shown </w:t>
      </w:r>
      <w:r w:rsidR="00D50615">
        <w:rPr>
          <w:rFonts w:ascii="Candara" w:hAnsi="Candara" w:cs="Courier New"/>
          <w:sz w:val="24"/>
          <w:szCs w:val="24"/>
        </w:rPr>
        <w:t>to the right</w:t>
      </w:r>
      <w:r>
        <w:rPr>
          <w:rFonts w:ascii="Candara" w:hAnsi="Candara" w:cs="Courier New"/>
          <w:sz w:val="24"/>
          <w:szCs w:val="24"/>
        </w:rPr>
        <w:t xml:space="preserve">?  </w:t>
      </w:r>
      <w:r w:rsidRPr="000449E1">
        <w:rPr>
          <w:rFonts w:ascii="Candara" w:hAnsi="Candara" w:cs="Courier New"/>
          <w:sz w:val="24"/>
          <w:szCs w:val="24"/>
        </w:rPr>
        <w:t xml:space="preserve">(Pay close attention to the order in which the statements are executed.  </w:t>
      </w:r>
      <w:r w:rsidRPr="000449E1">
        <w:rPr>
          <w:rFonts w:ascii="Candara" w:hAnsi="Candara" w:cs="Courier New"/>
          <w:b/>
          <w:i/>
          <w:sz w:val="24"/>
          <w:szCs w:val="24"/>
        </w:rPr>
        <w:t xml:space="preserve">Write the output in a column to the </w:t>
      </w:r>
      <w:r w:rsidR="00D50615">
        <w:rPr>
          <w:rFonts w:ascii="Candara" w:hAnsi="Candara" w:cs="Courier New"/>
          <w:b/>
          <w:i/>
          <w:sz w:val="24"/>
          <w:szCs w:val="24"/>
        </w:rPr>
        <w:t>left</w:t>
      </w:r>
      <w:r w:rsidRPr="000449E1">
        <w:rPr>
          <w:rFonts w:ascii="Candara" w:hAnsi="Candara" w:cs="Courier New"/>
          <w:b/>
          <w:i/>
          <w:sz w:val="24"/>
          <w:szCs w:val="24"/>
        </w:rPr>
        <w:t xml:space="preserve"> of the program</w:t>
      </w:r>
      <w:r w:rsidRPr="000449E1">
        <w:rPr>
          <w:rFonts w:ascii="Candara" w:hAnsi="Candara" w:cs="Courier New"/>
          <w:sz w:val="24"/>
          <w:szCs w:val="24"/>
        </w:rPr>
        <w:t>.)</w:t>
      </w:r>
    </w:p>
    <w:p w:rsidR="000449E1" w:rsidRPr="007C418C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  <w:r w:rsidRPr="00843199">
        <w:rPr>
          <w:rFonts w:ascii="Candara" w:hAnsi="Candara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084815" wp14:editId="15C23482">
                <wp:simplePos x="0" y="0"/>
                <wp:positionH relativeFrom="column">
                  <wp:posOffset>1266825</wp:posOffset>
                </wp:positionH>
                <wp:positionV relativeFrom="paragraph">
                  <wp:posOffset>274320</wp:posOffset>
                </wp:positionV>
                <wp:extent cx="2600325" cy="2752725"/>
                <wp:effectExtent l="0" t="0" r="28575" b="285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A28" w:rsidRDefault="00D15A28" w:rsidP="00D15A28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843199">
                              <w:rPr>
                                <w:b/>
                                <w:sz w:val="28"/>
                                <w:u w:val="single"/>
                              </w:rPr>
                              <w:t>Output</w:t>
                            </w:r>
                          </w:p>
                          <w:p w:rsidR="00D15A28" w:rsidRDefault="009E5F3C" w:rsidP="00D15A28">
                            <w:pPr>
                              <w:spacing w:before="600"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2 3</w:t>
                            </w:r>
                          </w:p>
                          <w:p w:rsidR="009E5F3C" w:rsidRDefault="009E5F3C" w:rsidP="00D15A28">
                            <w:pPr>
                              <w:spacing w:before="600"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2 3</w:t>
                            </w:r>
                          </w:p>
                          <w:p w:rsidR="009E5F3C" w:rsidRDefault="009E5F3C" w:rsidP="00D15A28">
                            <w:pPr>
                              <w:spacing w:before="600"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2 3</w:t>
                            </w:r>
                          </w:p>
                          <w:p w:rsidR="00D15A28" w:rsidRDefault="00D15A28" w:rsidP="00D15A28">
                            <w:pPr>
                              <w:spacing w:before="600"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D15A28" w:rsidRPr="00843199" w:rsidRDefault="00D15A28" w:rsidP="00D15A28">
                            <w:pPr>
                              <w:spacing w:before="840"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182880" tIns="91440" rIns="182880" bIns="9144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848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0;text-align:left;margin-left:99.75pt;margin-top:21.6pt;width:204.75pt;height:2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" strokeweight="2pt">
                <v:textbox inset="14.4pt,7.2pt,14.4pt,7.2pt">
                  <w:txbxContent>
                    <w:p w:rsidR="00D15A28" w:rsidRDefault="00D15A28" w:rsidP="00D15A28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 w:rsidRPr="00843199">
                        <w:rPr>
                          <w:b/>
                          <w:sz w:val="28"/>
                          <w:u w:val="single"/>
                        </w:rPr>
                        <w:t>Output</w:t>
                      </w:r>
                    </w:p>
                    <w:p w:rsidR="00D15A28" w:rsidRDefault="009E5F3C" w:rsidP="00D15A28">
                      <w:pPr>
                        <w:spacing w:before="600"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2 3</w:t>
                      </w:r>
                    </w:p>
                    <w:p w:rsidR="009E5F3C" w:rsidRDefault="009E5F3C" w:rsidP="00D15A28">
                      <w:pPr>
                        <w:spacing w:before="600"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2 3</w:t>
                      </w:r>
                    </w:p>
                    <w:p w:rsidR="009E5F3C" w:rsidRDefault="009E5F3C" w:rsidP="00D15A28">
                      <w:pPr>
                        <w:spacing w:before="600"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2 3</w:t>
                      </w:r>
                    </w:p>
                    <w:p w:rsidR="00D15A28" w:rsidRDefault="00D15A28" w:rsidP="00D15A28">
                      <w:pPr>
                        <w:spacing w:before="600"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D15A28" w:rsidRPr="00843199" w:rsidRDefault="00D15A28" w:rsidP="00D15A28">
                      <w:pPr>
                        <w:spacing w:before="840"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B0B9F">
        <w:rPr>
          <w:rFonts w:ascii="Candara" w:hAnsi="Candara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5B2501" wp14:editId="65A75F84">
                <wp:simplePos x="0" y="0"/>
                <wp:positionH relativeFrom="column">
                  <wp:posOffset>4124325</wp:posOffset>
                </wp:positionH>
                <wp:positionV relativeFrom="paragraph">
                  <wp:posOffset>-570865</wp:posOffset>
                </wp:positionV>
                <wp:extent cx="2114550" cy="5600700"/>
                <wp:effectExtent l="0" t="0" r="19050" b="1905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60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A28" w:rsidRPr="00843199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431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D15A28" w:rsidRPr="003B0B9F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</w:p>
                          <w:p w:rsidR="00D15A28" w:rsidRPr="00141B55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foo1()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a, b)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D15A28" w:rsidRPr="00141B55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foo2(a, b)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a, b)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D15A28" w:rsidRPr="00141B55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foo3(a, b)</w:t>
                            </w:r>
                          </w:p>
                          <w:p w:rsidR="00D15A28" w:rsidRPr="003B0B9F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a, b)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D15A28" w:rsidRPr="00843199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foo1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:rsidR="00D15A28" w:rsidRPr="003B0B9F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88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99</w:t>
                            </w:r>
                          </w:p>
                          <w:p w:rsidR="00D15A28" w:rsidRPr="003B0B9F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15A28" w:rsidRPr="00843199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foo2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63653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a, b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D15A28" w:rsidRPr="003B0B9F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400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500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15A28" w:rsidRPr="00843199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foo3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x, y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D15A28" w:rsidRPr="003B0B9F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44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y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55</w:t>
                            </w:r>
                          </w:p>
                          <w:p w:rsidR="00D15A28" w:rsidRPr="00843199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B2501" id="Rectangle 19" o:spid="_x0000_s1035" style="position:absolute;left:0;text-align:left;margin-left:324.75pt;margin-top:-44.95pt;width:166.5pt;height:44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" fillcolor="#f2f2f2 [3052]" strokecolor="black [3213]" strokeweight="2pt">
                <v:textbox>
                  <w:txbxContent>
                    <w:p w:rsidR="00D15A28" w:rsidRPr="00843199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431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D15A28" w:rsidRPr="003B0B9F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 = </w:t>
                      </w:r>
                      <w:r w:rsidRPr="003B0B9F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2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</w:p>
                    <w:p w:rsidR="00D15A28" w:rsidRPr="00141B55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 xml:space="preserve">    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foo1()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41B55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a, b)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D15A28" w:rsidRPr="00141B55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foo2(a, b)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41B55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a, b)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D15A28" w:rsidRPr="00141B55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foo3(a, b)</w:t>
                      </w:r>
                    </w:p>
                    <w:p w:rsidR="00D15A28" w:rsidRPr="003B0B9F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41B55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a, b)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D15A28" w:rsidRPr="00843199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foo1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:rsidR="00D15A28" w:rsidRPr="003B0B9F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88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99</w:t>
                      </w:r>
                    </w:p>
                    <w:p w:rsidR="00D15A28" w:rsidRPr="003B0B9F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15A28" w:rsidRPr="00843199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foo2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63653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a, b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D15A28" w:rsidRPr="003B0B9F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400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500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:rsidR="00D15A28" w:rsidRPr="00843199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foo3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x, y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D15A28" w:rsidRPr="003B0B9F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44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y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55</w:t>
                      </w:r>
                    </w:p>
                    <w:p w:rsidR="00D15A28" w:rsidRPr="00843199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0449E1" w:rsidRPr="007C418C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08401D" w:rsidRPr="0008401D" w:rsidRDefault="00D50615" w:rsidP="0008401D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True or False:  As a </w:t>
      </w:r>
      <w:r w:rsidRPr="009118D5">
        <w:rPr>
          <w:rFonts w:ascii="Candara" w:hAnsi="Candara" w:cs="Courier New"/>
          <w:b/>
          <w:i/>
          <w:sz w:val="24"/>
          <w:szCs w:val="24"/>
        </w:rPr>
        <w:t>user</w:t>
      </w:r>
      <w:r>
        <w:rPr>
          <w:rFonts w:ascii="Candara" w:hAnsi="Candara" w:cs="Courier New"/>
          <w:sz w:val="24"/>
          <w:szCs w:val="24"/>
        </w:rPr>
        <w:t xml:space="preserve"> of a function (that is, as someone who will </w:t>
      </w:r>
      <w:r w:rsidRPr="009118D5">
        <w:rPr>
          <w:rFonts w:ascii="Candara" w:hAnsi="Candara" w:cs="Courier New"/>
          <w:b/>
          <w:i/>
          <w:sz w:val="24"/>
          <w:szCs w:val="24"/>
        </w:rPr>
        <w:t>call</w:t>
      </w:r>
      <w:r>
        <w:rPr>
          <w:rFonts w:ascii="Candara" w:hAnsi="Candara" w:cs="Courier New"/>
          <w:sz w:val="24"/>
          <w:szCs w:val="24"/>
        </w:rPr>
        <w:t xml:space="preserve"> the function),</w:t>
      </w:r>
      <w:r>
        <w:rPr>
          <w:rFonts w:ascii="Candara" w:hAnsi="Candara" w:cs="Courier New"/>
          <w:sz w:val="24"/>
          <w:szCs w:val="24"/>
        </w:rPr>
        <w:br/>
        <w:t xml:space="preserve">you </w:t>
      </w:r>
      <w:r w:rsidRPr="009118D5">
        <w:rPr>
          <w:rFonts w:ascii="Candara" w:hAnsi="Candara" w:cs="Courier New"/>
          <w:i/>
          <w:sz w:val="24"/>
          <w:szCs w:val="24"/>
        </w:rPr>
        <w:t xml:space="preserve">don’t need to know how the function is </w:t>
      </w:r>
      <w:r w:rsidRPr="009118D5">
        <w:rPr>
          <w:rFonts w:ascii="Candara" w:hAnsi="Candara" w:cs="Courier New"/>
          <w:b/>
          <w:i/>
          <w:sz w:val="24"/>
          <w:szCs w:val="24"/>
        </w:rPr>
        <w:t>implemented</w:t>
      </w:r>
      <w:r>
        <w:rPr>
          <w:rFonts w:ascii="Candara" w:hAnsi="Candara" w:cs="Courier New"/>
          <w:sz w:val="24"/>
          <w:szCs w:val="24"/>
        </w:rPr>
        <w:t>;</w:t>
      </w:r>
      <w:r>
        <w:rPr>
          <w:rFonts w:ascii="Candara" w:hAnsi="Candara" w:cs="Courier New"/>
          <w:sz w:val="24"/>
          <w:szCs w:val="24"/>
        </w:rPr>
        <w:br/>
        <w:t xml:space="preserve">you just need to know the </w:t>
      </w:r>
      <w:r w:rsidRPr="009118D5">
        <w:rPr>
          <w:rFonts w:ascii="Candara" w:hAnsi="Candara" w:cs="Courier New"/>
          <w:b/>
          <w:i/>
          <w:sz w:val="24"/>
          <w:szCs w:val="24"/>
        </w:rPr>
        <w:t>specification</w:t>
      </w:r>
      <w:r>
        <w:rPr>
          <w:rFonts w:ascii="Candara" w:hAnsi="Candara" w:cs="Courier New"/>
          <w:sz w:val="24"/>
          <w:szCs w:val="24"/>
        </w:rPr>
        <w:t xml:space="preserve"> of the function.    </w:t>
      </w:r>
      <w:r w:rsidRPr="00A812A6">
        <w:rPr>
          <w:rFonts w:ascii="Candara" w:hAnsi="Candara" w:cs="Courier New"/>
          <w:b/>
          <w:sz w:val="24"/>
          <w:szCs w:val="24"/>
        </w:rPr>
        <w:t>True</w:t>
      </w:r>
      <w:r>
        <w:rPr>
          <w:rFonts w:ascii="Candara" w:hAnsi="Candara" w:cs="Courier New"/>
          <w:sz w:val="24"/>
          <w:szCs w:val="24"/>
        </w:rPr>
        <w:t xml:space="preserve">    </w:t>
      </w:r>
      <w:r w:rsidRPr="009E5F3C">
        <w:rPr>
          <w:rFonts w:ascii="Candara" w:hAnsi="Candara" w:cs="Courier New"/>
          <w:b/>
          <w:sz w:val="24"/>
          <w:szCs w:val="24"/>
          <w:highlight w:val="yellow"/>
        </w:rPr>
        <w:t>False</w:t>
      </w:r>
      <w:r>
        <w:rPr>
          <w:rFonts w:ascii="Candara" w:hAnsi="Candara" w:cs="Courier New"/>
          <w:sz w:val="24"/>
          <w:szCs w:val="24"/>
        </w:rPr>
        <w:t xml:space="preserve">      </w:t>
      </w:r>
      <w:r w:rsidRPr="009118D5">
        <w:rPr>
          <w:rFonts w:ascii="Candara" w:hAnsi="Candara" w:cs="Courier New"/>
          <w:sz w:val="20"/>
          <w:szCs w:val="24"/>
        </w:rPr>
        <w:t>(circle your choice)</w:t>
      </w:r>
    </w:p>
    <w:p w:rsidR="00DA1ECB" w:rsidRDefault="00DA1ECB">
      <w:pPr>
        <w:rPr>
          <w:rFonts w:ascii="Candara" w:hAnsi="Candara" w:cs="Courier New"/>
          <w:szCs w:val="24"/>
        </w:rPr>
      </w:pPr>
      <w:r>
        <w:rPr>
          <w:rFonts w:ascii="Candara" w:hAnsi="Candara" w:cs="Courier New"/>
          <w:szCs w:val="24"/>
        </w:rPr>
        <w:br w:type="page"/>
      </w:r>
    </w:p>
    <w:p w:rsidR="00D50615" w:rsidRPr="00EE1D68" w:rsidRDefault="00D50615" w:rsidP="00EE1D68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 w:rsidRPr="00EE1D68">
        <w:rPr>
          <w:rFonts w:ascii="Candara" w:hAnsi="Candara"/>
          <w:sz w:val="24"/>
        </w:rPr>
        <w:lastRenderedPageBreak/>
        <w:t xml:space="preserve">List </w:t>
      </w:r>
      <w:r w:rsidRPr="00EE1D68">
        <w:rPr>
          <w:rFonts w:ascii="Candara" w:hAnsi="Candara"/>
          <w:b/>
          <w:i/>
          <w:sz w:val="24"/>
        </w:rPr>
        <w:t>two</w:t>
      </w:r>
      <w:r w:rsidRPr="00EE1D68">
        <w:rPr>
          <w:rFonts w:ascii="Candara" w:hAnsi="Candara"/>
          <w:sz w:val="24"/>
        </w:rPr>
        <w:t xml:space="preserve"> reasons why functions are useful and important.</w:t>
      </w:r>
    </w:p>
    <w:p w:rsidR="00036D45" w:rsidRPr="00614ECA" w:rsidRDefault="00036D45" w:rsidP="00036D45">
      <w:pPr>
        <w:pStyle w:val="ListParagraph"/>
        <w:spacing w:before="60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 w:rsidRPr="00614ECA">
        <w:rPr>
          <w:rFonts w:ascii="Candara" w:hAnsi="Candara" w:cs="Courier New"/>
          <w:sz w:val="24"/>
          <w:szCs w:val="24"/>
        </w:rPr>
        <w:t>Reason 1: __________</w:t>
      </w:r>
      <w:r w:rsidR="009E5F3C">
        <w:rPr>
          <w:rFonts w:ascii="Candara" w:hAnsi="Candara" w:cs="Courier New"/>
          <w:sz w:val="24"/>
          <w:szCs w:val="24"/>
        </w:rPr>
        <w:t>Reusable</w:t>
      </w:r>
      <w:r w:rsidRPr="00614ECA">
        <w:rPr>
          <w:rFonts w:ascii="Candara" w:hAnsi="Candara" w:cs="Courier New"/>
          <w:sz w:val="24"/>
          <w:szCs w:val="24"/>
        </w:rPr>
        <w:t>_________</w:t>
      </w:r>
      <w:r w:rsidR="00614ECA">
        <w:rPr>
          <w:rFonts w:ascii="Candara" w:hAnsi="Candara" w:cs="Courier New"/>
          <w:sz w:val="24"/>
          <w:szCs w:val="24"/>
        </w:rPr>
        <w:t>_______________________________</w:t>
      </w:r>
    </w:p>
    <w:p w:rsidR="00B7695F" w:rsidRPr="00614ECA" w:rsidRDefault="00036D45" w:rsidP="00B7695F">
      <w:pPr>
        <w:pStyle w:val="ListParagraph"/>
        <w:spacing w:before="60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 w:rsidRPr="00614ECA">
        <w:rPr>
          <w:rFonts w:ascii="Candara" w:hAnsi="Candara" w:cs="Courier New"/>
          <w:sz w:val="24"/>
          <w:szCs w:val="24"/>
        </w:rPr>
        <w:t>Reason 2: ____________</w:t>
      </w:r>
      <w:r w:rsidR="009E5F3C">
        <w:rPr>
          <w:rFonts w:ascii="Candara" w:hAnsi="Candara" w:cs="Courier New"/>
          <w:sz w:val="24"/>
          <w:szCs w:val="24"/>
        </w:rPr>
        <w:t>organized</w:t>
      </w:r>
      <w:r w:rsidRPr="00614ECA">
        <w:rPr>
          <w:rFonts w:ascii="Candara" w:hAnsi="Candara" w:cs="Courier New"/>
          <w:sz w:val="24"/>
          <w:szCs w:val="24"/>
        </w:rPr>
        <w:t>________</w:t>
      </w:r>
      <w:r w:rsidR="00614ECA">
        <w:rPr>
          <w:rFonts w:ascii="Candara" w:hAnsi="Candara" w:cs="Courier New"/>
          <w:sz w:val="24"/>
          <w:szCs w:val="24"/>
        </w:rPr>
        <w:t>______________________________</w:t>
      </w:r>
    </w:p>
    <w:p w:rsidR="00036D45" w:rsidRPr="007C44B5" w:rsidRDefault="00036D45" w:rsidP="004C6C60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 w:rsidRPr="00036D45">
        <w:rPr>
          <w:rFonts w:ascii="Candara" w:hAnsi="Candara" w:cs="Courier New"/>
          <w:b/>
          <w:i/>
          <w:sz w:val="24"/>
          <w:szCs w:val="24"/>
        </w:rPr>
        <w:t>float</w:t>
      </w:r>
      <w:r>
        <w:rPr>
          <w:rFonts w:ascii="Candara" w:hAnsi="Candara" w:cs="Courier New"/>
          <w:sz w:val="24"/>
          <w:szCs w:val="24"/>
        </w:rPr>
        <w:t xml:space="preserve"> versus </w:t>
      </w:r>
      <w:proofErr w:type="spellStart"/>
      <w:r w:rsidRPr="00036D45">
        <w:rPr>
          <w:rFonts w:ascii="Candara" w:hAnsi="Candara" w:cs="Courier New"/>
          <w:b/>
          <w:i/>
          <w:sz w:val="24"/>
          <w:szCs w:val="24"/>
        </w:rPr>
        <w:t>int</w:t>
      </w:r>
      <w:proofErr w:type="spellEnd"/>
      <w:r>
        <w:rPr>
          <w:rFonts w:ascii="Candara" w:hAnsi="Candara" w:cs="Courier New"/>
          <w:sz w:val="24"/>
          <w:szCs w:val="24"/>
        </w:rPr>
        <w:t>:</w:t>
      </w:r>
    </w:p>
    <w:p w:rsidR="007C44B5" w:rsidRDefault="007C44B5" w:rsidP="007C44B5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Write two Python constants – one an integer (</w:t>
      </w:r>
      <w:proofErr w:type="spellStart"/>
      <w:r w:rsidRPr="00737236">
        <w:rPr>
          <w:rFonts w:ascii="Consolas" w:hAnsi="Consolas" w:cs="Consolas"/>
          <w:b/>
          <w:sz w:val="24"/>
        </w:rPr>
        <w:t>int</w:t>
      </w:r>
      <w:proofErr w:type="spellEnd"/>
      <w:r>
        <w:rPr>
          <w:rFonts w:ascii="Candara" w:hAnsi="Candara"/>
          <w:sz w:val="24"/>
        </w:rPr>
        <w:t>) and one a floating point number (</w:t>
      </w:r>
      <w:r w:rsidRPr="00737236">
        <w:rPr>
          <w:rFonts w:ascii="Consolas" w:hAnsi="Consolas" w:cs="Consolas"/>
          <w:b/>
          <w:sz w:val="24"/>
        </w:rPr>
        <w:t>float</w:t>
      </w:r>
      <w:r>
        <w:rPr>
          <w:rFonts w:ascii="Candara" w:hAnsi="Candara"/>
          <w:sz w:val="24"/>
        </w:rPr>
        <w:t xml:space="preserve">) – that clearly shows the difference between the </w:t>
      </w:r>
      <w:proofErr w:type="spellStart"/>
      <w:r w:rsidRPr="00737236">
        <w:rPr>
          <w:rFonts w:ascii="Consolas" w:hAnsi="Consolas" w:cs="Consolas"/>
          <w:b/>
          <w:sz w:val="24"/>
        </w:rPr>
        <w:t>int</w:t>
      </w:r>
      <w:proofErr w:type="spellEnd"/>
      <w:r>
        <w:rPr>
          <w:rFonts w:ascii="Candara" w:hAnsi="Candara"/>
          <w:sz w:val="24"/>
        </w:rPr>
        <w:t xml:space="preserve"> and </w:t>
      </w:r>
      <w:r w:rsidRPr="00737236">
        <w:rPr>
          <w:rFonts w:ascii="Consolas" w:hAnsi="Consolas" w:cs="Consolas"/>
          <w:b/>
          <w:sz w:val="24"/>
        </w:rPr>
        <w:t>float</w:t>
      </w:r>
      <w:r>
        <w:rPr>
          <w:rFonts w:ascii="Candara" w:hAnsi="Candara"/>
          <w:sz w:val="24"/>
        </w:rPr>
        <w:t xml:space="preserve"> types.</w:t>
      </w:r>
    </w:p>
    <w:p w:rsidR="007C44B5" w:rsidRDefault="009E5F3C" w:rsidP="007C44B5">
      <w:pPr>
        <w:pStyle w:val="ListParagraph"/>
        <w:spacing w:before="360" w:after="0" w:line="240" w:lineRule="auto"/>
        <w:ind w:left="576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1</w:t>
      </w:r>
    </w:p>
    <w:p w:rsidR="009E5F3C" w:rsidRDefault="009E5F3C" w:rsidP="007C44B5">
      <w:pPr>
        <w:pStyle w:val="ListParagraph"/>
        <w:spacing w:before="360" w:after="0" w:line="240" w:lineRule="auto"/>
        <w:ind w:left="576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1.354564564564845611</w:t>
      </w:r>
    </w:p>
    <w:p w:rsidR="007C44B5" w:rsidRDefault="007C44B5" w:rsidP="007C44B5">
      <w:pPr>
        <w:pStyle w:val="ListParagraph"/>
        <w:spacing w:before="360" w:after="0" w:line="240" w:lineRule="auto"/>
        <w:ind w:left="576"/>
        <w:contextualSpacing w:val="0"/>
        <w:rPr>
          <w:rFonts w:ascii="Candara" w:hAnsi="Candara"/>
          <w:sz w:val="24"/>
        </w:rPr>
      </w:pPr>
    </w:p>
    <w:p w:rsidR="007C44B5" w:rsidRPr="00737236" w:rsidRDefault="00036D45" w:rsidP="007C44B5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</w:t>
      </w:r>
      <w:r w:rsidR="007C44B5">
        <w:rPr>
          <w:rFonts w:ascii="Candara" w:hAnsi="Candara"/>
          <w:sz w:val="24"/>
        </w:rPr>
        <w:t xml:space="preserve"> </w:t>
      </w:r>
      <w:proofErr w:type="gramStart"/>
      <w:r w:rsidR="007C44B5">
        <w:rPr>
          <w:rFonts w:ascii="Candara" w:hAnsi="Candara"/>
          <w:sz w:val="24"/>
        </w:rPr>
        <w:t xml:space="preserve">Python  </w:t>
      </w:r>
      <w:proofErr w:type="spellStart"/>
      <w:r w:rsidR="007C44B5" w:rsidRPr="005966B3">
        <w:rPr>
          <w:rFonts w:ascii="Consolas" w:hAnsi="Consolas" w:cs="Consolas"/>
          <w:b/>
          <w:sz w:val="24"/>
        </w:rPr>
        <w:t>int</w:t>
      </w:r>
      <w:proofErr w:type="spellEnd"/>
      <w:proofErr w:type="gramEnd"/>
      <w:r w:rsidR="007C44B5">
        <w:rPr>
          <w:rFonts w:ascii="Candara" w:hAnsi="Candara"/>
          <w:sz w:val="24"/>
        </w:rPr>
        <w:t xml:space="preserve">  can have</w:t>
      </w:r>
      <w:r>
        <w:rPr>
          <w:rFonts w:ascii="Candara" w:hAnsi="Candara"/>
          <w:sz w:val="24"/>
        </w:rPr>
        <w:t xml:space="preserve"> an arbitrarily large number of digits</w:t>
      </w:r>
      <w:r w:rsidR="007C44B5">
        <w:rPr>
          <w:rFonts w:ascii="Candara" w:hAnsi="Candara"/>
          <w:sz w:val="24"/>
        </w:rPr>
        <w:t xml:space="preserve">.       </w:t>
      </w:r>
      <w:r w:rsidR="007C44B5" w:rsidRPr="009E5F3C">
        <w:rPr>
          <w:rFonts w:ascii="Candara" w:hAnsi="Candara"/>
          <w:b/>
          <w:i/>
          <w:sz w:val="24"/>
          <w:highlight w:val="yellow"/>
        </w:rPr>
        <w:t>True</w:t>
      </w:r>
      <w:r w:rsidR="007C44B5" w:rsidRPr="009E5F3C">
        <w:rPr>
          <w:rFonts w:ascii="Candara" w:hAnsi="Candara"/>
          <w:sz w:val="24"/>
          <w:highlight w:val="yellow"/>
        </w:rPr>
        <w:t xml:space="preserve">     </w:t>
      </w:r>
      <w:r w:rsidR="007C44B5" w:rsidRPr="005966B3">
        <w:rPr>
          <w:rFonts w:ascii="Candara" w:hAnsi="Candara"/>
          <w:b/>
          <w:i/>
          <w:sz w:val="24"/>
        </w:rPr>
        <w:t>False</w:t>
      </w:r>
      <w:r w:rsidR="007C44B5">
        <w:rPr>
          <w:rFonts w:ascii="Candara" w:hAnsi="Candara"/>
          <w:sz w:val="24"/>
        </w:rPr>
        <w:br/>
      </w:r>
      <w:r w:rsidR="007C44B5" w:rsidRPr="005966B3">
        <w:rPr>
          <w:rFonts w:ascii="Candara" w:hAnsi="Candara"/>
        </w:rPr>
        <w:t xml:space="preserve">(circle your choice) </w:t>
      </w:r>
    </w:p>
    <w:p w:rsidR="00036D45" w:rsidRPr="00737236" w:rsidRDefault="00036D45" w:rsidP="00036D45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 </w:t>
      </w:r>
      <w:proofErr w:type="gramStart"/>
      <w:r>
        <w:rPr>
          <w:rFonts w:ascii="Candara" w:hAnsi="Candara"/>
          <w:sz w:val="24"/>
        </w:rPr>
        <w:t xml:space="preserve">Python  </w:t>
      </w:r>
      <w:r>
        <w:rPr>
          <w:rFonts w:ascii="Consolas" w:hAnsi="Consolas" w:cs="Consolas"/>
          <w:b/>
          <w:sz w:val="24"/>
        </w:rPr>
        <w:t>float</w:t>
      </w:r>
      <w:proofErr w:type="gramEnd"/>
      <w:r>
        <w:rPr>
          <w:rFonts w:ascii="Candara" w:hAnsi="Candara"/>
          <w:sz w:val="24"/>
        </w:rPr>
        <w:t xml:space="preserve">  can represent an arbitrarily large number.       </w:t>
      </w:r>
      <w:r w:rsidRPr="005966B3">
        <w:rPr>
          <w:rFonts w:ascii="Candara" w:hAnsi="Candara"/>
          <w:b/>
          <w:i/>
          <w:sz w:val="24"/>
        </w:rPr>
        <w:t>True</w:t>
      </w:r>
      <w:r>
        <w:rPr>
          <w:rFonts w:ascii="Candara" w:hAnsi="Candara"/>
          <w:sz w:val="24"/>
        </w:rPr>
        <w:t xml:space="preserve">     </w:t>
      </w:r>
      <w:r w:rsidRPr="009E5F3C">
        <w:rPr>
          <w:rFonts w:ascii="Candara" w:hAnsi="Candara"/>
          <w:b/>
          <w:i/>
          <w:sz w:val="24"/>
          <w:highlight w:val="yellow"/>
        </w:rPr>
        <w:t>False</w:t>
      </w:r>
      <w:r>
        <w:rPr>
          <w:rFonts w:ascii="Candara" w:hAnsi="Candara"/>
          <w:sz w:val="24"/>
        </w:rPr>
        <w:br/>
      </w:r>
      <w:r w:rsidRPr="005966B3">
        <w:rPr>
          <w:rFonts w:ascii="Candara" w:hAnsi="Candara"/>
        </w:rPr>
        <w:t xml:space="preserve">(circle your choice) </w:t>
      </w:r>
    </w:p>
    <w:p w:rsidR="00B7695F" w:rsidRPr="00B7695F" w:rsidRDefault="007C44B5" w:rsidP="00B7695F">
      <w:pPr>
        <w:pStyle w:val="ListParagraph"/>
        <w:numPr>
          <w:ilvl w:val="1"/>
          <w:numId w:val="26"/>
        </w:numPr>
        <w:spacing w:before="360" w:after="0" w:line="240" w:lineRule="auto"/>
        <w:ind w:right="-72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There is a limit to the number of significant digits a </w:t>
      </w:r>
      <w:proofErr w:type="gramStart"/>
      <w:r>
        <w:rPr>
          <w:rFonts w:ascii="Candara" w:hAnsi="Candara"/>
          <w:sz w:val="24"/>
        </w:rPr>
        <w:t xml:space="preserve">Python  </w:t>
      </w:r>
      <w:r w:rsidRPr="005966B3">
        <w:rPr>
          <w:rFonts w:ascii="Consolas" w:hAnsi="Consolas" w:cs="Consolas"/>
          <w:b/>
          <w:sz w:val="24"/>
        </w:rPr>
        <w:t>float</w:t>
      </w:r>
      <w:proofErr w:type="gramEnd"/>
      <w:r>
        <w:rPr>
          <w:rFonts w:ascii="Candara" w:hAnsi="Candara"/>
          <w:sz w:val="24"/>
        </w:rPr>
        <w:t xml:space="preserve">  can have.     </w:t>
      </w:r>
      <w:r w:rsidRPr="009E5F3C">
        <w:rPr>
          <w:rFonts w:ascii="Candara" w:hAnsi="Candara"/>
          <w:b/>
          <w:i/>
          <w:sz w:val="24"/>
          <w:highlight w:val="yellow"/>
        </w:rPr>
        <w:t>True</w:t>
      </w:r>
      <w:r w:rsidRPr="009E5F3C">
        <w:rPr>
          <w:rFonts w:ascii="Candara" w:hAnsi="Candara"/>
          <w:sz w:val="24"/>
          <w:highlight w:val="yellow"/>
        </w:rPr>
        <w:t xml:space="preserve">     </w:t>
      </w:r>
      <w:r w:rsidRPr="005966B3">
        <w:rPr>
          <w:rFonts w:ascii="Candara" w:hAnsi="Candara"/>
          <w:b/>
          <w:i/>
          <w:sz w:val="24"/>
        </w:rPr>
        <w:t>False</w:t>
      </w:r>
      <w:r>
        <w:rPr>
          <w:rFonts w:ascii="Candara" w:hAnsi="Candara"/>
          <w:sz w:val="24"/>
        </w:rPr>
        <w:br/>
      </w:r>
      <w:r w:rsidR="00B7695F">
        <w:rPr>
          <w:rFonts w:ascii="Candara" w:hAnsi="Candara"/>
        </w:rPr>
        <w:t>(circle your choice)</w:t>
      </w:r>
    </w:p>
    <w:p w:rsidR="00B7695F" w:rsidRPr="00B7695F" w:rsidRDefault="00B7695F" w:rsidP="004C6C60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proofErr w:type="spellStart"/>
      <w:r>
        <w:rPr>
          <w:rFonts w:ascii="Candara" w:hAnsi="Candara" w:cs="Courier New"/>
          <w:b/>
          <w:i/>
          <w:sz w:val="24"/>
          <w:szCs w:val="24"/>
        </w:rPr>
        <w:t>int</w:t>
      </w:r>
      <w:proofErr w:type="spellEnd"/>
      <w:r>
        <w:rPr>
          <w:rFonts w:ascii="Candara" w:hAnsi="Candara" w:cs="Courier New"/>
          <w:sz w:val="24"/>
          <w:szCs w:val="24"/>
        </w:rPr>
        <w:t xml:space="preserve"> versus </w:t>
      </w:r>
      <w:proofErr w:type="spellStart"/>
      <w:r>
        <w:rPr>
          <w:rFonts w:ascii="Candara" w:hAnsi="Candara" w:cs="Courier New"/>
          <w:b/>
          <w:i/>
          <w:sz w:val="24"/>
          <w:szCs w:val="24"/>
        </w:rPr>
        <w:t>str</w:t>
      </w:r>
      <w:proofErr w:type="spellEnd"/>
      <w:r>
        <w:rPr>
          <w:rFonts w:ascii="Candara" w:hAnsi="Candara" w:cs="Courier New"/>
          <w:sz w:val="24"/>
          <w:szCs w:val="24"/>
        </w:rPr>
        <w:t xml:space="preserve">:  </w:t>
      </w:r>
      <w:r w:rsidRPr="00B7695F">
        <w:rPr>
          <w:rFonts w:ascii="Candara" w:hAnsi="Candara"/>
          <w:sz w:val="24"/>
        </w:rPr>
        <w:t>What does each of the following code snippets print or cause to happen</w:t>
      </w:r>
      <w:r>
        <w:rPr>
          <w:rFonts w:ascii="Candara" w:hAnsi="Candara"/>
          <w:sz w:val="24"/>
        </w:rPr>
        <w:br/>
      </w:r>
      <w:r w:rsidRPr="00B7695F">
        <w:rPr>
          <w:rFonts w:ascii="Candara" w:hAnsi="Candara"/>
          <w:sz w:val="24"/>
        </w:rPr>
        <w:t xml:space="preserve">if the user types    </w:t>
      </w:r>
      <w:r w:rsidRPr="00B7695F">
        <w:rPr>
          <w:rFonts w:ascii="Consolas" w:hAnsi="Consolas" w:cs="Consolas"/>
          <w:b/>
          <w:sz w:val="28"/>
        </w:rPr>
        <w:t>5</w:t>
      </w:r>
      <w:r w:rsidRPr="00B7695F">
        <w:rPr>
          <w:rFonts w:ascii="Candara" w:hAnsi="Candara"/>
          <w:sz w:val="24"/>
        </w:rPr>
        <w:t xml:space="preserve">    in each case?</w:t>
      </w:r>
      <w:r>
        <w:rPr>
          <w:rFonts w:ascii="Candara" w:hAnsi="Candara"/>
          <w:sz w:val="24"/>
        </w:rPr>
        <w:t xml:space="preserve">  (Write each answer to the side of its code snippet.)</w:t>
      </w:r>
    </w:p>
    <w:p w:rsidR="00B7695F" w:rsidRPr="00B7695F" w:rsidRDefault="005D524A" w:rsidP="003007D8">
      <w:pPr>
        <w:spacing w:before="120" w:after="0" w:line="240" w:lineRule="auto"/>
        <w:ind w:left="288" w:right="-720"/>
        <w:rPr>
          <w:rFonts w:ascii="Candara" w:hAnsi="Candara"/>
          <w:sz w:val="24"/>
        </w:rPr>
      </w:pPr>
      <w:r>
        <w:rPr>
          <w:rFonts w:cs="Courier New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728AEA" wp14:editId="4C4800EF">
                <wp:simplePos x="0" y="0"/>
                <wp:positionH relativeFrom="column">
                  <wp:posOffset>66675</wp:posOffset>
                </wp:positionH>
                <wp:positionV relativeFrom="paragraph">
                  <wp:posOffset>1958975</wp:posOffset>
                </wp:positionV>
                <wp:extent cx="3533775" cy="615315"/>
                <wp:effectExtent l="0" t="0" r="28575" b="2540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615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95F" w:rsidRDefault="00B7695F" w:rsidP="00B7695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z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'Enter an integer: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7695F" w:rsidRPr="00B7695F" w:rsidRDefault="00B7695F" w:rsidP="00B7695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z /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28AEA" id="Rectangle 8" o:spid="_x0000_s1036" style="position:absolute;left:0;text-align:left;margin-left:5.25pt;margin-top:154.25pt;width:278.25pt;height:48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" fillcolor="#f2f2f2 [3052]" strokecolor="black [3213]" strokeweight="2pt">
                <v:textbox style="mso-fit-shape-to-text:t" inset="14.4pt,7.2pt,14.4pt,7.2pt">
                  <w:txbxContent>
                    <w:p w:rsidR="00B7695F" w:rsidRDefault="00B7695F" w:rsidP="00B7695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z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input(</w:t>
                      </w:r>
                      <w:proofErr w:type="gramEnd"/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'Enter an integer: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B7695F" w:rsidRPr="00B7695F" w:rsidRDefault="00B7695F" w:rsidP="00B7695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z /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Courier New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83F837" wp14:editId="64D63D28">
                <wp:simplePos x="0" y="0"/>
                <wp:positionH relativeFrom="column">
                  <wp:posOffset>66675</wp:posOffset>
                </wp:positionH>
                <wp:positionV relativeFrom="paragraph">
                  <wp:posOffset>263525</wp:posOffset>
                </wp:positionV>
                <wp:extent cx="3533775" cy="615315"/>
                <wp:effectExtent l="0" t="0" r="28575" b="2540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615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95F" w:rsidRDefault="00B7695F" w:rsidP="00B7695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'Enter an integer: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7695F" w:rsidRPr="00B7695F" w:rsidRDefault="00B7695F" w:rsidP="00B7695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*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3F837" id="Rectangle 5" o:spid="_x0000_s1037" style="position:absolute;left:0;text-align:left;margin-left:5.25pt;margin-top:20.75pt;width:278.25pt;height:48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" fillcolor="#f2f2f2 [3052]" strokecolor="black [3213]" strokeweight="2pt">
                <v:textbox style="mso-fit-shape-to-text:t" inset="14.4pt,7.2pt,14.4pt,7.2pt">
                  <w:txbxContent>
                    <w:p w:rsidR="00B7695F" w:rsidRDefault="00B7695F" w:rsidP="00B7695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input(</w:t>
                      </w:r>
                      <w:proofErr w:type="gramEnd"/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'Enter an integer: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B7695F" w:rsidRPr="00B7695F" w:rsidRDefault="00B7695F" w:rsidP="00B7695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*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Courier New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32F2EC" wp14:editId="199E0DCC">
                <wp:simplePos x="0" y="0"/>
                <wp:positionH relativeFrom="column">
                  <wp:posOffset>66675</wp:posOffset>
                </wp:positionH>
                <wp:positionV relativeFrom="paragraph">
                  <wp:posOffset>1073150</wp:posOffset>
                </wp:positionV>
                <wp:extent cx="3533775" cy="615315"/>
                <wp:effectExtent l="0" t="0" r="28575" b="2540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615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95F" w:rsidRDefault="00B7695F" w:rsidP="00B7695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input(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'Enter an integer: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:rsidR="00B7695F" w:rsidRPr="00B7695F" w:rsidRDefault="00B7695F" w:rsidP="00B7695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y *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2F2EC" id="Rectangle 7" o:spid="_x0000_s1038" style="position:absolute;left:0;text-align:left;margin-left:5.25pt;margin-top:84.5pt;width:278.25pt;height:48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" fillcolor="#f2f2f2 [3052]" strokecolor="black [3213]" strokeweight="2pt">
                <v:textbox style="mso-fit-shape-to-text:t" inset="14.4pt,7.2pt,14.4pt,7.2pt">
                  <w:txbxContent>
                    <w:p w:rsidR="00B7695F" w:rsidRDefault="00B7695F" w:rsidP="00B7695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y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input(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'Enter an integer: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))</w:t>
                      </w:r>
                    </w:p>
                    <w:p w:rsidR="00B7695F" w:rsidRPr="00B7695F" w:rsidRDefault="00B7695F" w:rsidP="00B7695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y *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D524A" w:rsidRDefault="005D524A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5D524A" w:rsidRDefault="009E5F3C" w:rsidP="003007D8">
      <w:pPr>
        <w:spacing w:before="120" w:after="0" w:line="24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555</w:t>
      </w:r>
    </w:p>
    <w:p w:rsidR="005D524A" w:rsidRDefault="005D524A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5D524A" w:rsidRDefault="005D524A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5D524A" w:rsidRDefault="009E5F3C" w:rsidP="003007D8">
      <w:pPr>
        <w:spacing w:before="120" w:after="0" w:line="24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15</w:t>
      </w:r>
    </w:p>
    <w:p w:rsidR="005D524A" w:rsidRDefault="005D524A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3007D8" w:rsidRDefault="003007D8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3007D8" w:rsidRDefault="009E5F3C" w:rsidP="003007D8">
      <w:pPr>
        <w:spacing w:before="120" w:after="0" w:line="24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error</w:t>
      </w:r>
    </w:p>
    <w:p w:rsidR="003007D8" w:rsidRDefault="003007D8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3007D8" w:rsidRDefault="003007D8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B7695F" w:rsidRDefault="00B7695F">
      <w:pPr>
        <w:rPr>
          <w:rFonts w:ascii="Candara" w:hAnsi="Candara"/>
          <w:sz w:val="24"/>
        </w:rPr>
      </w:pPr>
    </w:p>
    <w:p w:rsidR="004C6C60" w:rsidRDefault="004C6C60" w:rsidP="004C6C60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D</w:t>
      </w:r>
      <w:r w:rsidR="00C81337">
        <w:rPr>
          <w:rFonts w:ascii="Candara" w:hAnsi="Candara"/>
          <w:sz w:val="24"/>
        </w:rPr>
        <w:t>oes the following function meet its specification?  If not, why not?</w:t>
      </w:r>
    </w:p>
    <w:p w:rsidR="007B3FC0" w:rsidRDefault="007B3FC0" w:rsidP="007B3FC0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cs="Courier New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BB5E79" wp14:editId="1723FE48">
                <wp:simplePos x="0" y="0"/>
                <wp:positionH relativeFrom="column">
                  <wp:posOffset>476250</wp:posOffset>
                </wp:positionH>
                <wp:positionV relativeFrom="paragraph">
                  <wp:posOffset>134620</wp:posOffset>
                </wp:positionV>
                <wp:extent cx="5961380" cy="615315"/>
                <wp:effectExtent l="0" t="0" r="20320" b="1968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615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3FC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get_number</w:t>
                            </w:r>
                            <w:proofErr w:type="spell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(x):</w:t>
                            </w:r>
                          </w:p>
                          <w:p w:rsid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"""</w:t>
                            </w:r>
                          </w:p>
                          <w:p w:rsid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Returns x squared plus x cubed, for the given x.</w:t>
                            </w:r>
                          </w:p>
                          <w:p w:rsidR="007B3FC0" w:rsidRPr="00972805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 xml:space="preserve">For example, if x is </w:t>
                            </w:r>
                            <w:r w:rsid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 xml:space="preserve">5, returns (5 ** 2) + (5 ** 3), </w:t>
                            </w:r>
                            <w:r w:rsidRP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>which is 150.</w:t>
                            </w:r>
                          </w:p>
                          <w:p w:rsidR="007B3FC0" w:rsidRP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"""</w:t>
                            </w:r>
                          </w:p>
                          <w:p w:rsidR="00972805" w:rsidRDefault="007B3FC0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7280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answer = </w:t>
                            </w:r>
                            <w:r w:rsidR="00972805"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(x ** </w:t>
                            </w:r>
                            <w:r w:rsidR="00972805" w:rsidRPr="007B3FC0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2</w:t>
                            </w:r>
                            <w:r w:rsidR="00972805"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) + (x ** </w:t>
                            </w:r>
                            <w:r w:rsidR="00972805" w:rsidRPr="007B3FC0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  <w:r w:rsidR="0097280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7B3FC0" w:rsidRPr="007B3FC0" w:rsidRDefault="00972805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(answer)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B5E79" id="Rectangle 6" o:spid="_x0000_s1039" style="position:absolute;left:0;text-align:left;margin-left:37.5pt;margin-top:10.6pt;width:469.4pt;height:48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" fillcolor="#f2f2f2 [3052]" strokecolor="black [3213]" strokeweight="2pt">
                <v:textbox style="mso-fit-shape-to-text:t" inset="14.4pt,14.4pt,14.4pt,14.4pt">
                  <w:txbxContent>
                    <w:p w:rsid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3FC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get_number</w:t>
                      </w:r>
                      <w:proofErr w:type="spell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(x):</w:t>
                      </w:r>
                    </w:p>
                    <w:p w:rsid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"""</w:t>
                      </w:r>
                    </w:p>
                    <w:p w:rsid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Returns x squared plus x cubed, for the given x.</w:t>
                      </w:r>
                    </w:p>
                    <w:p w:rsidR="007B3FC0" w:rsidRPr="00972805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</w:t>
                      </w:r>
                      <w:r w:rsidRP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 xml:space="preserve">For example, if x is </w:t>
                      </w:r>
                      <w:r w:rsid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 xml:space="preserve">5, returns (5 ** 2) + (5 ** 3), </w:t>
                      </w:r>
                      <w:r w:rsidRP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>which is 150.</w:t>
                      </w:r>
                    </w:p>
                    <w:p w:rsidR="007B3FC0" w:rsidRP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"""</w:t>
                      </w:r>
                    </w:p>
                    <w:p w:rsidR="00972805" w:rsidRDefault="007B3FC0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="0097280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answer = </w:t>
                      </w:r>
                      <w:r w:rsidR="00972805"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(x ** </w:t>
                      </w:r>
                      <w:r w:rsidR="00972805" w:rsidRPr="007B3FC0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2</w:t>
                      </w:r>
                      <w:r w:rsidR="00972805"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) + (x ** </w:t>
                      </w:r>
                      <w:r w:rsidR="00972805" w:rsidRPr="007B3FC0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  <w:r w:rsidR="0097280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7B3FC0" w:rsidRPr="007B3FC0" w:rsidRDefault="00972805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(answer)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81337" w:rsidRPr="007B3FC0" w:rsidRDefault="00C81337" w:rsidP="007B3FC0">
      <w:pPr>
        <w:spacing w:before="360" w:after="0" w:line="240" w:lineRule="auto"/>
        <w:rPr>
          <w:rFonts w:ascii="Candara" w:hAnsi="Candara"/>
          <w:sz w:val="24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C81337" w:rsidRPr="007B3FC0" w:rsidRDefault="00C81337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C81337" w:rsidRPr="007B3FC0" w:rsidRDefault="00C81337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Pr="00F3457D" w:rsidRDefault="009E5F3C" w:rsidP="00F3457D">
      <w:pPr>
        <w:autoSpaceDE w:val="0"/>
        <w:autoSpaceDN w:val="0"/>
        <w:adjustRightInd w:val="0"/>
        <w:spacing w:before="120" w:after="0" w:line="240" w:lineRule="auto"/>
        <w:ind w:left="720"/>
        <w:rPr>
          <w:rFonts w:cs="Consolas"/>
          <w:color w:val="0000FF"/>
          <w:sz w:val="24"/>
          <w:szCs w:val="24"/>
          <w:u w:val="single"/>
        </w:rPr>
      </w:pPr>
      <w:r>
        <w:rPr>
          <w:rFonts w:cs="Consolas"/>
          <w:color w:val="0000FF"/>
          <w:sz w:val="24"/>
          <w:szCs w:val="24"/>
          <w:u w:val="single"/>
        </w:rPr>
        <w:t>No. He should use return instead of using print</w:t>
      </w:r>
    </w:p>
    <w:p w:rsidR="007B3FC0" w:rsidRPr="00F3457D" w:rsidRDefault="007B3FC0" w:rsidP="00F3457D">
      <w:pPr>
        <w:autoSpaceDE w:val="0"/>
        <w:autoSpaceDN w:val="0"/>
        <w:adjustRightInd w:val="0"/>
        <w:spacing w:before="120" w:after="0" w:line="240" w:lineRule="auto"/>
        <w:ind w:left="720"/>
        <w:rPr>
          <w:rFonts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Does the following function meet its specification?  If not, why not?</w:t>
      </w:r>
    </w:p>
    <w:p w:rsidR="007B3FC0" w:rsidRDefault="007B3FC0" w:rsidP="007B3FC0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cs="Courier New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7077C7" wp14:editId="5FB00D7E">
                <wp:simplePos x="0" y="0"/>
                <wp:positionH relativeFrom="column">
                  <wp:posOffset>476250</wp:posOffset>
                </wp:positionH>
                <wp:positionV relativeFrom="paragraph">
                  <wp:posOffset>128270</wp:posOffset>
                </wp:positionV>
                <wp:extent cx="5961380" cy="615315"/>
                <wp:effectExtent l="0" t="0" r="20320" b="1270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615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3FC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get_number</w:t>
                            </w:r>
                            <w:proofErr w:type="spell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(x):</w:t>
                            </w:r>
                          </w:p>
                          <w:p w:rsid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"""</w:t>
                            </w:r>
                          </w:p>
                          <w:p w:rsid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Returns x squared plus x cubed, for the given x.</w:t>
                            </w:r>
                          </w:p>
                          <w:p w:rsidR="00972805" w:rsidRPr="00972805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 xml:space="preserve">For example, if x is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 xml:space="preserve">5, returns (5 ** 2) + (5 ** 3), </w:t>
                            </w:r>
                            <w:r w:rsidRP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>which is 150.</w:t>
                            </w:r>
                          </w:p>
                          <w:p w:rsidR="007B3FC0" w:rsidRP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"""</w:t>
                            </w:r>
                          </w:p>
                          <w:p w:rsidR="00972805" w:rsidRDefault="007B3FC0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7280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answer =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(x **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2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) + (x **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  <w:r w:rsidR="0097280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72805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(answer)</w:t>
                            </w:r>
                          </w:p>
                          <w:p w:rsidR="00972805" w:rsidRPr="007B3FC0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77C7" id="Rectangle 9" o:spid="_x0000_s1040" style="position:absolute;left:0;text-align:left;margin-left:37.5pt;margin-top:10.1pt;width:469.4pt;height:48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" fillcolor="#f2f2f2 [3052]" strokecolor="black [3213]" strokeweight="2pt">
                <v:textbox style="mso-fit-shape-to-text:t" inset="14.4pt,14.4pt,14.4pt,14.4pt">
                  <w:txbxContent>
                    <w:p w:rsid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3FC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get_number</w:t>
                      </w:r>
                      <w:proofErr w:type="spell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(x):</w:t>
                      </w:r>
                    </w:p>
                    <w:p w:rsid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"""</w:t>
                      </w:r>
                    </w:p>
                    <w:p w:rsid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Returns x squared plus x cubed, for the given x.</w:t>
                      </w:r>
                    </w:p>
                    <w:p w:rsidR="00972805" w:rsidRPr="00972805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</w:t>
                      </w:r>
                      <w:r w:rsidRP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 xml:space="preserve">For example, if x is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 xml:space="preserve">5, returns (5 ** 2) + (5 ** 3), </w:t>
                      </w:r>
                      <w:r w:rsidRP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>which is 150.</w:t>
                      </w:r>
                    </w:p>
                    <w:p w:rsidR="007B3FC0" w:rsidRP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"""</w:t>
                      </w:r>
                    </w:p>
                    <w:p w:rsidR="00972805" w:rsidRDefault="007B3FC0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="0097280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answer = </w:t>
                      </w: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(x ** </w:t>
                      </w:r>
                      <w:r w:rsidRPr="007B3FC0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2</w:t>
                      </w: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) + (x ** </w:t>
                      </w:r>
                      <w:r w:rsidRPr="007B3FC0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  <w:r w:rsidR="0097280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972805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(answer)</w:t>
                      </w:r>
                    </w:p>
                    <w:p w:rsidR="00972805" w:rsidRPr="007B3FC0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answer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B3FC0" w:rsidRPr="007B3FC0" w:rsidRDefault="007B3FC0" w:rsidP="007B3FC0">
      <w:pPr>
        <w:spacing w:before="360" w:after="0" w:line="240" w:lineRule="auto"/>
        <w:rPr>
          <w:rFonts w:ascii="Candara" w:hAnsi="Candara"/>
          <w:sz w:val="24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P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7B3FC0" w:rsidRP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F3457D" w:rsidRPr="00F3457D" w:rsidRDefault="00461535" w:rsidP="00F3457D">
      <w:pPr>
        <w:pStyle w:val="ListParagraph"/>
        <w:autoSpaceDE w:val="0"/>
        <w:autoSpaceDN w:val="0"/>
        <w:adjustRightInd w:val="0"/>
        <w:spacing w:before="120" w:after="0" w:line="240" w:lineRule="auto"/>
        <w:contextualSpacing w:val="0"/>
        <w:rPr>
          <w:rFonts w:cs="Consolas"/>
          <w:color w:val="0000FF"/>
          <w:sz w:val="24"/>
          <w:szCs w:val="24"/>
          <w:u w:val="single"/>
        </w:rPr>
      </w:pPr>
      <w:r>
        <w:rPr>
          <w:rFonts w:cs="Consolas"/>
          <w:color w:val="0000FF"/>
          <w:sz w:val="24"/>
          <w:szCs w:val="24"/>
          <w:u w:val="single"/>
        </w:rPr>
        <w:t>yes</w:t>
      </w:r>
    </w:p>
    <w:p w:rsidR="00F3457D" w:rsidRPr="00F3457D" w:rsidRDefault="00F3457D" w:rsidP="00F3457D">
      <w:pPr>
        <w:pStyle w:val="ListParagraph"/>
        <w:autoSpaceDE w:val="0"/>
        <w:autoSpaceDN w:val="0"/>
        <w:adjustRightInd w:val="0"/>
        <w:spacing w:before="120" w:after="0" w:line="240" w:lineRule="auto"/>
        <w:contextualSpacing w:val="0"/>
        <w:rPr>
          <w:rFonts w:cs="Consolas"/>
          <w:color w:val="0000FF"/>
          <w:sz w:val="24"/>
          <w:szCs w:val="24"/>
          <w:u w:val="single"/>
        </w:rPr>
      </w:pPr>
    </w:p>
    <w:p w:rsidR="00972805" w:rsidRDefault="00972805" w:rsidP="00972805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Does the following function meet its specification?  If not, why not?</w:t>
      </w:r>
    </w:p>
    <w:p w:rsidR="00972805" w:rsidRDefault="00972805" w:rsidP="00972805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cs="Courier New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2483BD" wp14:editId="63DE950B">
                <wp:simplePos x="0" y="0"/>
                <wp:positionH relativeFrom="column">
                  <wp:posOffset>476250</wp:posOffset>
                </wp:positionH>
                <wp:positionV relativeFrom="paragraph">
                  <wp:posOffset>134620</wp:posOffset>
                </wp:positionV>
                <wp:extent cx="5961380" cy="615315"/>
                <wp:effectExtent l="0" t="0" r="20320" b="1968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615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805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test_g</w:t>
                            </w:r>
                            <w:r w:rsidRPr="007B3FC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et_number</w:t>
                            </w:r>
                            <w:proofErr w:type="spell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(x):</w:t>
                            </w:r>
                          </w:p>
                          <w:p w:rsidR="00972805" w:rsidRPr="007B3FC0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""" Tests the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get_number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function.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"""</w:t>
                            </w:r>
                          </w:p>
                          <w:p w:rsidR="00972805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answer1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5)</w:t>
                            </w:r>
                          </w:p>
                          <w:p w:rsidR="00972805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answer2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  <w:p w:rsidR="00972805" w:rsidRPr="007B3FC0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answer3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483BD" id="Rectangle 10" o:spid="_x0000_s1041" style="position:absolute;left:0;text-align:left;margin-left:37.5pt;margin-top:10.6pt;width:469.4pt;height:48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" fillcolor="#f2f2f2 [3052]" strokecolor="black [3213]" strokeweight="2pt">
                <v:textbox style="mso-fit-shape-to-text:t" inset="14.4pt,14.4pt,14.4pt,14.4pt">
                  <w:txbxContent>
                    <w:p w:rsidR="00972805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test_g</w:t>
                      </w:r>
                      <w:r w:rsidRPr="007B3FC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et_number</w:t>
                      </w:r>
                      <w:proofErr w:type="spell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(x):</w:t>
                      </w:r>
                    </w:p>
                    <w:p w:rsidR="00972805" w:rsidRPr="007B3FC0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""" Tests the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get_number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function.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"""</w:t>
                      </w:r>
                    </w:p>
                    <w:p w:rsidR="00972805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answer1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get_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5)</w:t>
                      </w:r>
                    </w:p>
                    <w:p w:rsidR="00972805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answer2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get_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1)</w:t>
                      </w:r>
                    </w:p>
                    <w:p w:rsidR="00972805" w:rsidRPr="007B3FC0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answer3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get_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2)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2805" w:rsidRPr="007B3FC0" w:rsidRDefault="00972805" w:rsidP="00972805">
      <w:pPr>
        <w:spacing w:before="360" w:after="0" w:line="240" w:lineRule="auto"/>
        <w:rPr>
          <w:rFonts w:ascii="Candara" w:hAnsi="Candara"/>
          <w:sz w:val="24"/>
        </w:rPr>
      </w:pPr>
    </w:p>
    <w:p w:rsidR="00972805" w:rsidRDefault="00972805" w:rsidP="00972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972805" w:rsidRDefault="00972805" w:rsidP="00972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972805" w:rsidRDefault="00972805" w:rsidP="00972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972805" w:rsidRDefault="00972805" w:rsidP="00972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972805" w:rsidRPr="007B3FC0" w:rsidRDefault="00972805" w:rsidP="00972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3457D" w:rsidRPr="00F3457D" w:rsidRDefault="00461535" w:rsidP="00F3457D">
      <w:pPr>
        <w:pStyle w:val="ListParagraph"/>
        <w:autoSpaceDE w:val="0"/>
        <w:autoSpaceDN w:val="0"/>
        <w:adjustRightInd w:val="0"/>
        <w:spacing w:before="120" w:after="0" w:line="240" w:lineRule="auto"/>
        <w:ind w:left="360"/>
        <w:contextualSpacing w:val="0"/>
        <w:rPr>
          <w:rFonts w:cs="Consolas"/>
          <w:color w:val="0000FF"/>
          <w:sz w:val="24"/>
          <w:szCs w:val="24"/>
          <w:u w:val="single"/>
        </w:rPr>
      </w:pPr>
      <w:r>
        <w:rPr>
          <w:rFonts w:cs="Consolas"/>
          <w:color w:val="0000FF"/>
          <w:sz w:val="24"/>
          <w:szCs w:val="24"/>
          <w:u w:val="single"/>
        </w:rPr>
        <w:t xml:space="preserve">No, it should above the </w:t>
      </w:r>
      <w:proofErr w:type="spellStart"/>
      <w:r>
        <w:rPr>
          <w:rFonts w:cs="Consolas"/>
          <w:color w:val="0000FF"/>
          <w:sz w:val="24"/>
          <w:szCs w:val="24"/>
          <w:u w:val="single"/>
        </w:rPr>
        <w:t>def</w:t>
      </w:r>
      <w:proofErr w:type="spellEnd"/>
      <w:r>
        <w:rPr>
          <w:rFonts w:cs="Consolas"/>
          <w:color w:val="0000FF"/>
          <w:sz w:val="24"/>
          <w:szCs w:val="24"/>
          <w:u w:val="single"/>
        </w:rPr>
        <w:t xml:space="preserve"> function</w:t>
      </w:r>
    </w:p>
    <w:p w:rsidR="00F3457D" w:rsidRPr="00F3457D" w:rsidRDefault="00F3457D" w:rsidP="00F3457D">
      <w:pPr>
        <w:pStyle w:val="ListParagraph"/>
        <w:autoSpaceDE w:val="0"/>
        <w:autoSpaceDN w:val="0"/>
        <w:adjustRightInd w:val="0"/>
        <w:spacing w:before="120" w:after="0" w:line="240" w:lineRule="auto"/>
        <w:ind w:left="360"/>
        <w:contextualSpacing w:val="0"/>
        <w:rPr>
          <w:rFonts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Consider a function whose name is     </w:t>
      </w:r>
      <w:proofErr w:type="spellStart"/>
      <w:r w:rsidRPr="005966B3">
        <w:rPr>
          <w:rFonts w:ascii="Consolas" w:hAnsi="Consolas" w:cs="Consolas"/>
          <w:b/>
          <w:i/>
          <w:sz w:val="24"/>
        </w:rPr>
        <w:t>print_string</w:t>
      </w:r>
      <w:proofErr w:type="spellEnd"/>
      <w:r>
        <w:rPr>
          <w:rFonts w:ascii="Candara" w:hAnsi="Candara"/>
          <w:sz w:val="24"/>
        </w:rPr>
        <w:t xml:space="preserve">    that takes two arguments as in this example:</w:t>
      </w:r>
    </w:p>
    <w:p w:rsidR="007B3FC0" w:rsidRPr="005966B3" w:rsidRDefault="007B3FC0" w:rsidP="007B3FC0">
      <w:pPr>
        <w:pStyle w:val="ListParagraph"/>
        <w:spacing w:before="120" w:after="0" w:line="240" w:lineRule="auto"/>
        <w:contextualSpacing w:val="0"/>
        <w:rPr>
          <w:rFonts w:ascii="Consolas" w:hAnsi="Consolas" w:cs="Consolas"/>
          <w:b/>
          <w:sz w:val="24"/>
        </w:rPr>
      </w:pPr>
      <w:proofErr w:type="spellStart"/>
      <w:r w:rsidRPr="005966B3">
        <w:rPr>
          <w:rFonts w:ascii="Consolas" w:hAnsi="Consolas" w:cs="Consolas"/>
          <w:b/>
          <w:sz w:val="24"/>
        </w:rPr>
        <w:t>print_</w:t>
      </w:r>
      <w:proofErr w:type="gramStart"/>
      <w:r w:rsidRPr="005966B3">
        <w:rPr>
          <w:rFonts w:ascii="Consolas" w:hAnsi="Consolas" w:cs="Consolas"/>
          <w:b/>
          <w:sz w:val="24"/>
        </w:rPr>
        <w:t>string</w:t>
      </w:r>
      <w:proofErr w:type="spellEnd"/>
      <w:r w:rsidRPr="005966B3">
        <w:rPr>
          <w:rFonts w:ascii="Consolas" w:hAnsi="Consolas" w:cs="Consolas"/>
          <w:b/>
          <w:sz w:val="24"/>
        </w:rPr>
        <w:t>(</w:t>
      </w:r>
      <w:proofErr w:type="gramEnd"/>
      <w:r w:rsidRPr="005966B3">
        <w:rPr>
          <w:rFonts w:ascii="Consolas" w:hAnsi="Consolas" w:cs="Consolas"/>
          <w:b/>
          <w:sz w:val="24"/>
        </w:rPr>
        <w:t>'Robots rule!', 4)</w:t>
      </w:r>
    </w:p>
    <w:p w:rsidR="007B3FC0" w:rsidRDefault="007B3FC0" w:rsidP="007B3FC0">
      <w:pPr>
        <w:spacing w:before="120" w:after="0" w:line="240" w:lineRule="auto"/>
        <w:ind w:left="288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The function should print the given string the given number of times.  So, the above function call should produce this output:</w:t>
      </w:r>
    </w:p>
    <w:p w:rsidR="007B3FC0" w:rsidRDefault="007B3FC0" w:rsidP="007B3FC0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 w:rsidRPr="005966B3">
        <w:rPr>
          <w:rFonts w:ascii="Consolas" w:hAnsi="Consolas" w:cs="Consolas"/>
          <w:b/>
          <w:sz w:val="24"/>
        </w:rPr>
        <w:t>Robots rule!</w:t>
      </w:r>
    </w:p>
    <w:p w:rsidR="007B3FC0" w:rsidRPr="005966B3" w:rsidRDefault="007B3FC0" w:rsidP="007B3FC0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 w:rsidRPr="005966B3">
        <w:rPr>
          <w:rFonts w:ascii="Consolas" w:hAnsi="Consolas" w:cs="Consolas"/>
          <w:b/>
          <w:sz w:val="24"/>
        </w:rPr>
        <w:t>Robots rule!</w:t>
      </w:r>
    </w:p>
    <w:p w:rsidR="007B3FC0" w:rsidRPr="005966B3" w:rsidRDefault="007B3FC0" w:rsidP="007B3FC0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 w:rsidRPr="005966B3">
        <w:rPr>
          <w:rFonts w:ascii="Consolas" w:hAnsi="Consolas" w:cs="Consolas"/>
          <w:b/>
          <w:sz w:val="24"/>
        </w:rPr>
        <w:t>Robots rule!</w:t>
      </w:r>
    </w:p>
    <w:p w:rsidR="007B3FC0" w:rsidRPr="005966B3" w:rsidRDefault="007B3FC0" w:rsidP="007B3FC0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 w:rsidRPr="005966B3">
        <w:rPr>
          <w:rFonts w:ascii="Consolas" w:hAnsi="Consolas" w:cs="Consolas"/>
          <w:b/>
          <w:sz w:val="24"/>
        </w:rPr>
        <w:t>Robots rule!</w:t>
      </w:r>
    </w:p>
    <w:p w:rsidR="007B3FC0" w:rsidRDefault="007B3FC0" w:rsidP="007B3FC0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7B3FC0" w:rsidRDefault="007B3FC0" w:rsidP="007B3FC0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Write (in the space below) a complete implementation, </w:t>
      </w:r>
      <w:r w:rsidRPr="005966B3">
        <w:rPr>
          <w:rFonts w:ascii="Candara" w:hAnsi="Candara"/>
          <w:b/>
          <w:i/>
          <w:sz w:val="24"/>
        </w:rPr>
        <w:t>including the header (</w:t>
      </w:r>
      <w:proofErr w:type="spellStart"/>
      <w:r w:rsidRPr="005966B3">
        <w:rPr>
          <w:rFonts w:ascii="Candara" w:hAnsi="Candara"/>
          <w:b/>
          <w:i/>
          <w:sz w:val="24"/>
        </w:rPr>
        <w:t>def</w:t>
      </w:r>
      <w:proofErr w:type="spellEnd"/>
      <w:r w:rsidRPr="005966B3">
        <w:rPr>
          <w:rFonts w:ascii="Candara" w:hAnsi="Candara"/>
          <w:b/>
          <w:i/>
          <w:sz w:val="24"/>
        </w:rPr>
        <w:t>) line</w:t>
      </w:r>
      <w:r>
        <w:rPr>
          <w:rFonts w:ascii="Candara" w:hAnsi="Candara"/>
          <w:sz w:val="24"/>
        </w:rPr>
        <w:t xml:space="preserve">, of the </w:t>
      </w:r>
      <w:proofErr w:type="gramStart"/>
      <w:r>
        <w:rPr>
          <w:rFonts w:ascii="Candara" w:hAnsi="Candara"/>
          <w:sz w:val="24"/>
        </w:rPr>
        <w:t xml:space="preserve">above  </w:t>
      </w:r>
      <w:proofErr w:type="spellStart"/>
      <w:r w:rsidRPr="005966B3">
        <w:rPr>
          <w:rFonts w:ascii="Consolas" w:hAnsi="Consolas" w:cs="Consolas"/>
          <w:b/>
          <w:i/>
          <w:sz w:val="24"/>
        </w:rPr>
        <w:t>print</w:t>
      </w:r>
      <w:proofErr w:type="gramEnd"/>
      <w:r w:rsidRPr="005966B3">
        <w:rPr>
          <w:rFonts w:ascii="Consolas" w:hAnsi="Consolas" w:cs="Consolas"/>
          <w:b/>
          <w:i/>
          <w:sz w:val="24"/>
        </w:rPr>
        <w:t>_string</w:t>
      </w:r>
      <w:proofErr w:type="spellEnd"/>
      <w:r>
        <w:rPr>
          <w:rFonts w:ascii="Candara" w:hAnsi="Candara"/>
          <w:sz w:val="24"/>
        </w:rPr>
        <w:t xml:space="preserve">  function.</w:t>
      </w:r>
    </w:p>
    <w:p w:rsidR="007B3FC0" w:rsidRDefault="007B3FC0" w:rsidP="007B3FC0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7B3FC0" w:rsidRDefault="00461535" w:rsidP="007B3FC0">
      <w:pPr>
        <w:spacing w:before="360" w:after="0" w:line="240" w:lineRule="auto"/>
        <w:ind w:left="720"/>
        <w:rPr>
          <w:rFonts w:ascii="Candara" w:hAnsi="Candara" w:cs="Courier New"/>
          <w:sz w:val="24"/>
          <w:szCs w:val="24"/>
        </w:rPr>
      </w:pPr>
      <w:proofErr w:type="spellStart"/>
      <w:r>
        <w:rPr>
          <w:rFonts w:ascii="Candara" w:hAnsi="Candara" w:cs="Courier New"/>
          <w:sz w:val="24"/>
          <w:szCs w:val="24"/>
        </w:rPr>
        <w:t>def</w:t>
      </w:r>
      <w:proofErr w:type="spellEnd"/>
      <w:r>
        <w:rPr>
          <w:rFonts w:ascii="Candara" w:hAnsi="Candara" w:cs="Courier New"/>
          <w:sz w:val="24"/>
          <w:szCs w:val="24"/>
        </w:rPr>
        <w:t xml:space="preserve"> </w:t>
      </w:r>
      <w:proofErr w:type="spellStart"/>
      <w:r>
        <w:rPr>
          <w:rFonts w:ascii="Candara" w:hAnsi="Candara" w:cs="Courier New"/>
          <w:sz w:val="24"/>
          <w:szCs w:val="24"/>
        </w:rPr>
        <w:t>print_</w:t>
      </w:r>
      <w:proofErr w:type="gramStart"/>
      <w:r>
        <w:rPr>
          <w:rFonts w:ascii="Candara" w:hAnsi="Candara" w:cs="Courier New"/>
          <w:sz w:val="24"/>
          <w:szCs w:val="24"/>
        </w:rPr>
        <w:t>string</w:t>
      </w:r>
      <w:proofErr w:type="spellEnd"/>
      <w:r>
        <w:rPr>
          <w:rFonts w:ascii="Candara" w:hAnsi="Candara" w:cs="Courier New"/>
          <w:sz w:val="24"/>
          <w:szCs w:val="24"/>
        </w:rPr>
        <w:t>(</w:t>
      </w:r>
      <w:proofErr w:type="gramEnd"/>
      <w:r>
        <w:rPr>
          <w:rFonts w:ascii="Candara" w:hAnsi="Candara" w:cs="Courier New"/>
          <w:sz w:val="24"/>
          <w:szCs w:val="24"/>
        </w:rPr>
        <w:t>string, n)</w:t>
      </w:r>
    </w:p>
    <w:p w:rsidR="00461535" w:rsidRDefault="00461535" w:rsidP="007B3FC0">
      <w:pPr>
        <w:spacing w:before="360" w:after="0" w:line="240" w:lineRule="auto"/>
        <w:ind w:left="72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ab/>
      </w:r>
      <w:proofErr w:type="spellStart"/>
      <w:r>
        <w:rPr>
          <w:rFonts w:ascii="Candara" w:hAnsi="Candara" w:cs="Courier New"/>
          <w:sz w:val="24"/>
          <w:szCs w:val="24"/>
        </w:rPr>
        <w:t>for k</w:t>
      </w:r>
      <w:proofErr w:type="spellEnd"/>
      <w:r>
        <w:rPr>
          <w:rFonts w:ascii="Candara" w:hAnsi="Candara" w:cs="Courier New"/>
          <w:sz w:val="24"/>
          <w:szCs w:val="24"/>
        </w:rPr>
        <w:t xml:space="preserve"> in range(n):</w:t>
      </w:r>
    </w:p>
    <w:p w:rsidR="00461535" w:rsidRPr="007B3FC0" w:rsidRDefault="00461535" w:rsidP="007B3FC0">
      <w:pPr>
        <w:spacing w:before="360" w:after="0" w:line="240" w:lineRule="auto"/>
        <w:ind w:left="72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ab/>
        <w:t>return (string * 4</w:t>
      </w:r>
      <w:bookmarkStart w:id="0" w:name="_GoBack"/>
      <w:bookmarkEnd w:id="0"/>
      <w:r>
        <w:rPr>
          <w:rFonts w:ascii="Candara" w:hAnsi="Candara" w:cs="Courier New"/>
          <w:sz w:val="24"/>
          <w:szCs w:val="24"/>
        </w:rPr>
        <w:t>)</w:t>
      </w:r>
    </w:p>
    <w:sectPr w:rsidR="00461535" w:rsidRPr="007B3FC0" w:rsidSect="00DB5D1C">
      <w:headerReference w:type="default" r:id="rId8"/>
      <w:type w:val="continuous"/>
      <w:pgSz w:w="12240" w:h="15840" w:code="1"/>
      <w:pgMar w:top="1008" w:right="1440" w:bottom="576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928" w:rsidRDefault="00323928" w:rsidP="00117AA5">
      <w:pPr>
        <w:spacing w:after="0" w:line="240" w:lineRule="auto"/>
      </w:pPr>
      <w:r>
        <w:separator/>
      </w:r>
    </w:p>
  </w:endnote>
  <w:endnote w:type="continuationSeparator" w:id="0">
    <w:p w:rsidR="00323928" w:rsidRDefault="00323928" w:rsidP="0011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928" w:rsidRDefault="00323928" w:rsidP="00117AA5">
      <w:pPr>
        <w:spacing w:after="0" w:line="240" w:lineRule="auto"/>
      </w:pPr>
      <w:r>
        <w:separator/>
      </w:r>
    </w:p>
  </w:footnote>
  <w:footnote w:type="continuationSeparator" w:id="0">
    <w:p w:rsidR="00323928" w:rsidRDefault="00323928" w:rsidP="0011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AE0" w:rsidRDefault="00B2074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7C74050" wp14:editId="71FAFE66">
              <wp:simplePos x="0" y="0"/>
              <wp:positionH relativeFrom="column">
                <wp:posOffset>-439387</wp:posOffset>
              </wp:positionH>
              <wp:positionV relativeFrom="paragraph">
                <wp:posOffset>-45126</wp:posOffset>
              </wp:positionV>
              <wp:extent cx="6877017" cy="247650"/>
              <wp:effectExtent l="0" t="0" r="635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7017" cy="247650"/>
                        <a:chOff x="1440" y="645"/>
                        <a:chExt cx="9181" cy="390"/>
                      </a:xfrm>
                    </wpg:grpSpPr>
                    <wps:wsp>
                      <wps:cNvPr id="20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440" y="645"/>
                          <a:ext cx="8332" cy="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0AE0" w:rsidRPr="00647AF4" w:rsidRDefault="009E0AE0" w:rsidP="00B76B51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47AF4">
                              <w:rPr>
                                <w:rFonts w:asciiTheme="majorHAnsi" w:hAnsiTheme="majorHAnsi"/>
                                <w:color w:val="595959" w:themeColor="text1" w:themeTint="A6"/>
                                <w:szCs w:val="20"/>
                              </w:rPr>
                              <w:t>CSSE 120 – Introd</w:t>
                            </w:r>
                            <w:r w:rsidR="00B76B51" w:rsidRPr="00647AF4">
                              <w:rPr>
                                <w:rFonts w:asciiTheme="majorHAnsi" w:hAnsiTheme="majorHAnsi"/>
                                <w:color w:val="595959" w:themeColor="text1" w:themeTint="A6"/>
                                <w:szCs w:val="20"/>
                              </w:rPr>
                              <w:t>u</w:t>
                            </w:r>
                            <w:r w:rsidR="00647AF4" w:rsidRPr="00647AF4">
                              <w:rPr>
                                <w:rFonts w:asciiTheme="majorHAnsi" w:hAnsiTheme="majorHAnsi"/>
                                <w:color w:val="595959" w:themeColor="text1" w:themeTint="A6"/>
                                <w:szCs w:val="20"/>
                              </w:rPr>
                              <w:t>ction to Software Development</w:t>
                            </w:r>
                            <w:r w:rsidR="00647AF4" w:rsidRPr="00647AF4">
                              <w:rPr>
                                <w:rFonts w:asciiTheme="majorHAnsi" w:hAnsiTheme="maj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647AF4" w:rsidRPr="00647AF4">
                              <w:rPr>
                                <w:rFonts w:ascii="Cambria" w:hAnsi="Cambria"/>
                                <w:color w:val="595959" w:themeColor="text1" w:themeTint="A6"/>
                                <w:szCs w:val="20"/>
                              </w:rPr>
                              <w:t xml:space="preserve"> </w:t>
                            </w:r>
                            <w:r w:rsidR="00647AF4" w:rsidRPr="00647AF4">
                              <w:rPr>
                                <w:rFonts w:ascii="Cambria" w:hAnsi="Cambria"/>
                                <w:color w:val="595959" w:themeColor="text1" w:themeTint="A6"/>
                              </w:rPr>
                              <w:t>P</w:t>
                            </w:r>
                            <w:r w:rsidR="002975C2" w:rsidRPr="00647AF4">
                              <w:rPr>
                                <w:rFonts w:ascii="Cambria" w:hAnsi="Cambria"/>
                                <w:color w:val="595959" w:themeColor="text1" w:themeTint="A6"/>
                              </w:rPr>
                              <w:t xml:space="preserve">ractice for </w:t>
                            </w:r>
                            <w:r w:rsidR="009518DC" w:rsidRPr="00647AF4">
                              <w:rPr>
                                <w:rFonts w:ascii="Cambria" w:hAnsi="Cambria"/>
                                <w:color w:val="595959" w:themeColor="text1" w:themeTint="A6"/>
                              </w:rPr>
                              <w:t>Test</w:t>
                            </w:r>
                            <w:r w:rsidR="002975C2" w:rsidRPr="00647AF4">
                              <w:rPr>
                                <w:rFonts w:ascii="Cambria" w:hAnsi="Cambria"/>
                                <w:color w:val="595959" w:themeColor="text1" w:themeTint="A6"/>
                              </w:rPr>
                              <w:t xml:space="preserve"> 1</w:t>
                            </w:r>
                            <w:r w:rsidR="00647AF4" w:rsidRPr="00647AF4">
                              <w:rPr>
                                <w:rFonts w:ascii="Cambria" w:hAnsi="Cambria"/>
                                <w:color w:val="595959" w:themeColor="text1" w:themeTint="A6"/>
                              </w:rPr>
                              <w:t xml:space="preserve"> paper-and-pencil part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  <wps:wsp>
                      <wps:cNvPr id="23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9318" y="645"/>
                          <a:ext cx="1303" cy="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FC1" w:rsidRPr="001D2FC1" w:rsidRDefault="00323928" w:rsidP="00B76B51">
                            <w:pPr>
                              <w:pStyle w:val="Footer"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Cambria" w:hAnsi="Cambria"/>
                                  <w:sz w:val="24"/>
                                  <w:szCs w:val="24"/>
                                </w:rPr>
                                <w:id w:val="458388615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id w:val="-1287349727"/>
                                    <w:docPartObj>
                                      <w:docPartGallery w:val="Page Numbers (Top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1D2FC1" w:rsidRPr="001D2FC1"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Page </w:t>
                                    </w:r>
                                    <w:r w:rsidR="00E73644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="001D2FC1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instrText xml:space="preserve"> PAGE </w:instrText>
                                    </w:r>
                                    <w:r w:rsidR="00E73644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461535">
                                      <w:rPr>
                                        <w:rFonts w:ascii="Cambria" w:hAnsi="Cambria"/>
                                        <w:b/>
                                        <w:noProof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 w:rsidR="00E73644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 w:rsidR="001D2FC1" w:rsidRPr="001D2FC1"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of </w:t>
                                    </w:r>
                                    <w:r w:rsidR="00E73644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="001D2FC1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instrText xml:space="preserve"> NUMPAGES  </w:instrText>
                                    </w:r>
                                    <w:r w:rsidR="00E73644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461535">
                                      <w:rPr>
                                        <w:rFonts w:ascii="Cambria" w:hAnsi="Cambria"/>
                                        <w:b/>
                                        <w:noProof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 w:rsidR="00E73644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:rsidR="009E0AE0" w:rsidRDefault="009E0AE0" w:rsidP="00CE5A4F">
                            <w:pPr>
                              <w:jc w:val="right"/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</w:p>
                          <w:p w:rsidR="00AA1E67" w:rsidRPr="00CE5A4F" w:rsidRDefault="00AA1E67" w:rsidP="00CE5A4F">
                            <w:pPr>
                              <w:jc w:val="right"/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C74050" id="Group 10" o:spid="_x0000_s1042" style="position:absolute;margin-left:-34.6pt;margin-top:-3.55pt;width:541.5pt;height:19.5pt;z-index:251663360" coordorigin="1440,645" coordsize="9181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3" type="#_x0000_t202" style="position:absolute;left:1440;top:645;width:833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" stroked="f" strokecolor="#548dd4 [1951]">
                <v:textbox inset="0,,0">
                  <w:txbxContent>
                    <w:p w:rsidR="009E0AE0" w:rsidRPr="00647AF4" w:rsidRDefault="009E0AE0" w:rsidP="00B76B51">
                      <w:pPr>
                        <w:rPr>
                          <w:rFonts w:asciiTheme="majorHAnsi" w:hAnsiTheme="majorHAns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47AF4">
                        <w:rPr>
                          <w:rFonts w:asciiTheme="majorHAnsi" w:hAnsiTheme="majorHAnsi"/>
                          <w:color w:val="595959" w:themeColor="text1" w:themeTint="A6"/>
                          <w:szCs w:val="20"/>
                        </w:rPr>
                        <w:t>CSSE 120 – Introd</w:t>
                      </w:r>
                      <w:r w:rsidR="00B76B51" w:rsidRPr="00647AF4">
                        <w:rPr>
                          <w:rFonts w:asciiTheme="majorHAnsi" w:hAnsiTheme="majorHAnsi"/>
                          <w:color w:val="595959" w:themeColor="text1" w:themeTint="A6"/>
                          <w:szCs w:val="20"/>
                        </w:rPr>
                        <w:t>u</w:t>
                      </w:r>
                      <w:r w:rsidR="00647AF4" w:rsidRPr="00647AF4">
                        <w:rPr>
                          <w:rFonts w:asciiTheme="majorHAnsi" w:hAnsiTheme="majorHAnsi"/>
                          <w:color w:val="595959" w:themeColor="text1" w:themeTint="A6"/>
                          <w:szCs w:val="20"/>
                        </w:rPr>
                        <w:t>ction to Software Development</w:t>
                      </w:r>
                      <w:r w:rsidR="00647AF4" w:rsidRPr="00647AF4">
                        <w:rPr>
                          <w:rFonts w:asciiTheme="majorHAnsi" w:hAnsiTheme="majorHAns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647AF4" w:rsidRPr="00647AF4">
                        <w:rPr>
                          <w:rFonts w:ascii="Cambria" w:hAnsi="Cambria"/>
                          <w:color w:val="595959" w:themeColor="text1" w:themeTint="A6"/>
                          <w:szCs w:val="20"/>
                        </w:rPr>
                        <w:t xml:space="preserve"> </w:t>
                      </w:r>
                      <w:r w:rsidR="00647AF4" w:rsidRPr="00647AF4">
                        <w:rPr>
                          <w:rFonts w:ascii="Cambria" w:hAnsi="Cambria"/>
                          <w:color w:val="595959" w:themeColor="text1" w:themeTint="A6"/>
                        </w:rPr>
                        <w:t>P</w:t>
                      </w:r>
                      <w:r w:rsidR="002975C2" w:rsidRPr="00647AF4">
                        <w:rPr>
                          <w:rFonts w:ascii="Cambria" w:hAnsi="Cambria"/>
                          <w:color w:val="595959" w:themeColor="text1" w:themeTint="A6"/>
                        </w:rPr>
                        <w:t xml:space="preserve">ractice for </w:t>
                      </w:r>
                      <w:r w:rsidR="009518DC" w:rsidRPr="00647AF4">
                        <w:rPr>
                          <w:rFonts w:ascii="Cambria" w:hAnsi="Cambria"/>
                          <w:color w:val="595959" w:themeColor="text1" w:themeTint="A6"/>
                        </w:rPr>
                        <w:t>Test</w:t>
                      </w:r>
                      <w:r w:rsidR="002975C2" w:rsidRPr="00647AF4">
                        <w:rPr>
                          <w:rFonts w:ascii="Cambria" w:hAnsi="Cambria"/>
                          <w:color w:val="595959" w:themeColor="text1" w:themeTint="A6"/>
                        </w:rPr>
                        <w:t xml:space="preserve"> 1</w:t>
                      </w:r>
                      <w:r w:rsidR="00647AF4" w:rsidRPr="00647AF4">
                        <w:rPr>
                          <w:rFonts w:ascii="Cambria" w:hAnsi="Cambria"/>
                          <w:color w:val="595959" w:themeColor="text1" w:themeTint="A6"/>
                        </w:rPr>
                        <w:t xml:space="preserve"> paper-and-pencil part</w:t>
                      </w:r>
                    </w:p>
                  </w:txbxContent>
                </v:textbox>
              </v:shape>
              <v:shape id="Text Box 5" o:spid="_x0000_s1044" type="#_x0000_t202" style="position:absolute;left:9318;top:645;width:1303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" stroked="f">
                <v:textbox inset="0,,0">
                  <w:txbxContent>
                    <w:p w:rsidR="001D2FC1" w:rsidRPr="001D2FC1" w:rsidRDefault="00323928" w:rsidP="00B76B51">
                      <w:pPr>
                        <w:pStyle w:val="Footer"/>
                        <w:jc w:val="right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Cambria" w:hAnsi="Cambria"/>
                            <w:sz w:val="24"/>
                            <w:szCs w:val="24"/>
                          </w:rPr>
                          <w:id w:val="458388615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id w:val="-1287349727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1D2FC1" w:rsidRPr="001D2FC1">
                                <w:rPr>
                                  <w:rFonts w:ascii="Cambria" w:hAnsi="Cambr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Page </w:t>
                              </w:r>
                              <w:r w:rsidR="00E73644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1D2FC1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instrText xml:space="preserve"> PAGE </w:instrText>
                              </w:r>
                              <w:r w:rsidR="00E73644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461535">
                                <w:rPr>
                                  <w:rFonts w:ascii="Cambria" w:hAnsi="Cambria"/>
                                  <w:b/>
                                  <w:noProof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E73644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1D2FC1" w:rsidRPr="001D2FC1">
                                <w:rPr>
                                  <w:rFonts w:ascii="Cambria" w:hAnsi="Cambr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of </w:t>
                              </w:r>
                              <w:r w:rsidR="00E73644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1D2FC1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instrText xml:space="preserve"> NUMPAGES  </w:instrText>
                              </w:r>
                              <w:r w:rsidR="00E73644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461535">
                                <w:rPr>
                                  <w:rFonts w:ascii="Cambria" w:hAnsi="Cambria"/>
                                  <w:b/>
                                  <w:noProof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E73644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sdtContent>
                      </w:sdt>
                    </w:p>
                    <w:p w:rsidR="009E0AE0" w:rsidRDefault="009E0AE0" w:rsidP="00CE5A4F">
                      <w:pPr>
                        <w:jc w:val="right"/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</w:p>
                    <w:p w:rsidR="00AA1E67" w:rsidRPr="00CE5A4F" w:rsidRDefault="00AA1E67" w:rsidP="00CE5A4F">
                      <w:pPr>
                        <w:jc w:val="right"/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61F4"/>
    <w:multiLevelType w:val="hybridMultilevel"/>
    <w:tmpl w:val="17A8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0CD0BE">
      <w:start w:val="1"/>
      <w:numFmt w:val="lowerLetter"/>
      <w:lvlText w:val="%2)"/>
      <w:lvlJc w:val="left"/>
      <w:pPr>
        <w:ind w:left="1440" w:hanging="360"/>
      </w:pPr>
      <w:rPr>
        <w:rFonts w:ascii="Candara" w:hAnsi="Candara"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619D"/>
    <w:multiLevelType w:val="hybridMultilevel"/>
    <w:tmpl w:val="275C67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E0472"/>
    <w:multiLevelType w:val="hybridMultilevel"/>
    <w:tmpl w:val="F7949C00"/>
    <w:lvl w:ilvl="0" w:tplc="B96CEB5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857A6D"/>
    <w:multiLevelType w:val="hybridMultilevel"/>
    <w:tmpl w:val="5380C07A"/>
    <w:lvl w:ilvl="0" w:tplc="ED00B940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576EE0"/>
    <w:multiLevelType w:val="hybridMultilevel"/>
    <w:tmpl w:val="E97E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30DFB"/>
    <w:multiLevelType w:val="hybridMultilevel"/>
    <w:tmpl w:val="0A4C50BA"/>
    <w:lvl w:ilvl="0" w:tplc="606ECAB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CCC0C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74C73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EAB5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5A9F6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C2244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1814D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D23FD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96F61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D772547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1EE85B38"/>
    <w:multiLevelType w:val="multilevel"/>
    <w:tmpl w:val="B00C492E"/>
    <w:styleLink w:val="MyMultiLevel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09A6E46"/>
    <w:multiLevelType w:val="multilevel"/>
    <w:tmpl w:val="9910A0BE"/>
    <w:lvl w:ilvl="0">
      <w:start w:val="3"/>
      <w:numFmt w:val="decimal"/>
      <w:lvlText w:val="%1.0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520"/>
      </w:pPr>
      <w:rPr>
        <w:rFonts w:hint="default"/>
      </w:rPr>
    </w:lvl>
  </w:abstractNum>
  <w:abstractNum w:abstractNumId="9" w15:restartNumberingAfterBreak="0">
    <w:nsid w:val="20B27585"/>
    <w:multiLevelType w:val="multilevel"/>
    <w:tmpl w:val="A16E6A28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  <w:sz w:val="22"/>
        <w:szCs w:val="22"/>
      </w:rPr>
    </w:lvl>
    <w:lvl w:ilvl="2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21E00CA"/>
    <w:multiLevelType w:val="hybridMultilevel"/>
    <w:tmpl w:val="0D5C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9303F82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372EF"/>
    <w:multiLevelType w:val="hybridMultilevel"/>
    <w:tmpl w:val="B3485C6E"/>
    <w:lvl w:ilvl="0" w:tplc="AF98E46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F408E9"/>
    <w:multiLevelType w:val="hybridMultilevel"/>
    <w:tmpl w:val="321CCD4A"/>
    <w:lvl w:ilvl="0" w:tplc="B21095E0">
      <w:start w:val="4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3A2844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3712E"/>
    <w:multiLevelType w:val="hybridMultilevel"/>
    <w:tmpl w:val="67327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274CD6"/>
    <w:multiLevelType w:val="hybridMultilevel"/>
    <w:tmpl w:val="F9444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40055D"/>
    <w:multiLevelType w:val="hybridMultilevel"/>
    <w:tmpl w:val="12E686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C71377"/>
    <w:multiLevelType w:val="multilevel"/>
    <w:tmpl w:val="B00C492E"/>
    <w:numStyleLink w:val="MyMultiLevel"/>
  </w:abstractNum>
  <w:abstractNum w:abstractNumId="19" w15:restartNumberingAfterBreak="0">
    <w:nsid w:val="3CD91E6E"/>
    <w:multiLevelType w:val="multilevel"/>
    <w:tmpl w:val="609498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Candara" w:hAnsi="Candara"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03C7B01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461E4300"/>
    <w:multiLevelType w:val="multilevel"/>
    <w:tmpl w:val="C10A42EC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6E7470C"/>
    <w:multiLevelType w:val="multilevel"/>
    <w:tmpl w:val="B00C492E"/>
    <w:numStyleLink w:val="MyMultiLevel"/>
  </w:abstractNum>
  <w:abstractNum w:abstractNumId="23" w15:restartNumberingAfterBreak="0">
    <w:nsid w:val="47170ED6"/>
    <w:multiLevelType w:val="hybridMultilevel"/>
    <w:tmpl w:val="D486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3276D"/>
    <w:multiLevelType w:val="hybridMultilevel"/>
    <w:tmpl w:val="59847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2E41D3"/>
    <w:multiLevelType w:val="hybridMultilevel"/>
    <w:tmpl w:val="E0FCAEF0"/>
    <w:lvl w:ilvl="0" w:tplc="A0845B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8EDAE">
      <w:start w:val="50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38A73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47DE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20F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E89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2031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8606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ECEB3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804C4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" w15:restartNumberingAfterBreak="0">
    <w:nsid w:val="4B24644A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" w15:restartNumberingAfterBreak="0">
    <w:nsid w:val="4B873D03"/>
    <w:multiLevelType w:val="hybridMultilevel"/>
    <w:tmpl w:val="093ECF70"/>
    <w:lvl w:ilvl="0" w:tplc="BCBCEBF8">
      <w:start w:val="7"/>
      <w:numFmt w:val="decimal"/>
      <w:lvlText w:val="%1"/>
      <w:lvlJc w:val="left"/>
      <w:pPr>
        <w:ind w:left="18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CAC1B7E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51652"/>
    <w:multiLevelType w:val="hybridMultilevel"/>
    <w:tmpl w:val="E064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005ED8"/>
    <w:multiLevelType w:val="hybridMultilevel"/>
    <w:tmpl w:val="1B781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7478D"/>
    <w:multiLevelType w:val="hybridMultilevel"/>
    <w:tmpl w:val="4A9E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4B6B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40E3C2E"/>
    <w:multiLevelType w:val="multilevel"/>
    <w:tmpl w:val="DAC6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0F4B04"/>
    <w:multiLevelType w:val="hybridMultilevel"/>
    <w:tmpl w:val="21A4E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E0FF1"/>
    <w:multiLevelType w:val="hybridMultilevel"/>
    <w:tmpl w:val="2A2A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A5C2BF1"/>
    <w:multiLevelType w:val="hybridMultilevel"/>
    <w:tmpl w:val="A09C16E8"/>
    <w:lvl w:ilvl="0" w:tplc="EB8CDC14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B214F7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304EE"/>
    <w:multiLevelType w:val="hybridMultilevel"/>
    <w:tmpl w:val="07B408F0"/>
    <w:lvl w:ilvl="0" w:tplc="D442A95E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2A91055"/>
    <w:multiLevelType w:val="hybridMultilevel"/>
    <w:tmpl w:val="7B9C8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740BC"/>
    <w:multiLevelType w:val="hybridMultilevel"/>
    <w:tmpl w:val="451839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0147D2"/>
    <w:multiLevelType w:val="multilevel"/>
    <w:tmpl w:val="041CECCA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72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D017140"/>
    <w:multiLevelType w:val="multilevel"/>
    <w:tmpl w:val="D47E5D96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F8D0FC4"/>
    <w:multiLevelType w:val="hybridMultilevel"/>
    <w:tmpl w:val="28F22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"/>
  </w:num>
  <w:num w:numId="3">
    <w:abstractNumId w:val="30"/>
  </w:num>
  <w:num w:numId="4">
    <w:abstractNumId w:val="35"/>
  </w:num>
  <w:num w:numId="5">
    <w:abstractNumId w:val="13"/>
  </w:num>
  <w:num w:numId="6">
    <w:abstractNumId w:val="34"/>
  </w:num>
  <w:num w:numId="7">
    <w:abstractNumId w:val="31"/>
  </w:num>
  <w:num w:numId="8">
    <w:abstractNumId w:val="11"/>
  </w:num>
  <w:num w:numId="9">
    <w:abstractNumId w:val="40"/>
  </w:num>
  <w:num w:numId="10">
    <w:abstractNumId w:val="14"/>
  </w:num>
  <w:num w:numId="11">
    <w:abstractNumId w:val="38"/>
  </w:num>
  <w:num w:numId="12">
    <w:abstractNumId w:val="44"/>
  </w:num>
  <w:num w:numId="13">
    <w:abstractNumId w:val="29"/>
  </w:num>
  <w:num w:numId="14">
    <w:abstractNumId w:val="19"/>
  </w:num>
  <w:num w:numId="15">
    <w:abstractNumId w:val="0"/>
  </w:num>
  <w:num w:numId="16">
    <w:abstractNumId w:val="20"/>
  </w:num>
  <w:num w:numId="17">
    <w:abstractNumId w:val="12"/>
  </w:num>
  <w:num w:numId="18">
    <w:abstractNumId w:val="26"/>
  </w:num>
  <w:num w:numId="19">
    <w:abstractNumId w:val="27"/>
  </w:num>
  <w:num w:numId="20">
    <w:abstractNumId w:val="6"/>
  </w:num>
  <w:num w:numId="21">
    <w:abstractNumId w:val="7"/>
  </w:num>
  <w:num w:numId="22">
    <w:abstractNumId w:val="18"/>
  </w:num>
  <w:num w:numId="23">
    <w:abstractNumId w:val="21"/>
  </w:num>
  <w:num w:numId="24">
    <w:abstractNumId w:val="33"/>
  </w:num>
  <w:num w:numId="25">
    <w:abstractNumId w:val="22"/>
  </w:num>
  <w:num w:numId="26">
    <w:abstractNumId w:val="9"/>
  </w:num>
  <w:num w:numId="27">
    <w:abstractNumId w:val="23"/>
  </w:num>
  <w:num w:numId="28">
    <w:abstractNumId w:val="24"/>
  </w:num>
  <w:num w:numId="29">
    <w:abstractNumId w:val="16"/>
  </w:num>
  <w:num w:numId="30">
    <w:abstractNumId w:val="25"/>
  </w:num>
  <w:num w:numId="31">
    <w:abstractNumId w:val="5"/>
  </w:num>
  <w:num w:numId="32">
    <w:abstractNumId w:val="17"/>
  </w:num>
  <w:num w:numId="33">
    <w:abstractNumId w:val="15"/>
  </w:num>
  <w:num w:numId="34">
    <w:abstractNumId w:val="32"/>
  </w:num>
  <w:num w:numId="35">
    <w:abstractNumId w:val="43"/>
  </w:num>
  <w:num w:numId="36">
    <w:abstractNumId w:val="41"/>
  </w:num>
  <w:num w:numId="37">
    <w:abstractNumId w:val="1"/>
  </w:num>
  <w:num w:numId="38">
    <w:abstractNumId w:val="10"/>
  </w:num>
  <w:num w:numId="39">
    <w:abstractNumId w:val="36"/>
  </w:num>
  <w:num w:numId="40">
    <w:abstractNumId w:val="3"/>
  </w:num>
  <w:num w:numId="41">
    <w:abstractNumId w:val="37"/>
  </w:num>
  <w:num w:numId="42">
    <w:abstractNumId w:val="2"/>
  </w:num>
  <w:num w:numId="43">
    <w:abstractNumId w:val="8"/>
  </w:num>
  <w:num w:numId="44">
    <w:abstractNumId w:val="39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CD5"/>
    <w:rsid w:val="00012FFA"/>
    <w:rsid w:val="00016775"/>
    <w:rsid w:val="000234E5"/>
    <w:rsid w:val="00031C70"/>
    <w:rsid w:val="00036D45"/>
    <w:rsid w:val="00041F20"/>
    <w:rsid w:val="000449E1"/>
    <w:rsid w:val="000609F8"/>
    <w:rsid w:val="000746B4"/>
    <w:rsid w:val="00080801"/>
    <w:rsid w:val="00082200"/>
    <w:rsid w:val="0008401D"/>
    <w:rsid w:val="000C29AC"/>
    <w:rsid w:val="0010127A"/>
    <w:rsid w:val="001027A0"/>
    <w:rsid w:val="00104512"/>
    <w:rsid w:val="00106B10"/>
    <w:rsid w:val="00106BF1"/>
    <w:rsid w:val="001105F2"/>
    <w:rsid w:val="0011133B"/>
    <w:rsid w:val="00117AA5"/>
    <w:rsid w:val="001214BC"/>
    <w:rsid w:val="00125541"/>
    <w:rsid w:val="00126D20"/>
    <w:rsid w:val="001449C1"/>
    <w:rsid w:val="00157092"/>
    <w:rsid w:val="001573E2"/>
    <w:rsid w:val="00162F9B"/>
    <w:rsid w:val="001708BB"/>
    <w:rsid w:val="001754D6"/>
    <w:rsid w:val="00177ADA"/>
    <w:rsid w:val="00181A43"/>
    <w:rsid w:val="00186964"/>
    <w:rsid w:val="00192C99"/>
    <w:rsid w:val="001B471C"/>
    <w:rsid w:val="001D2FC1"/>
    <w:rsid w:val="001D39EE"/>
    <w:rsid w:val="001D45CE"/>
    <w:rsid w:val="001E59BC"/>
    <w:rsid w:val="00214DE4"/>
    <w:rsid w:val="00217347"/>
    <w:rsid w:val="002238F5"/>
    <w:rsid w:val="0022522E"/>
    <w:rsid w:val="00240F00"/>
    <w:rsid w:val="0024209E"/>
    <w:rsid w:val="00252AC7"/>
    <w:rsid w:val="00253482"/>
    <w:rsid w:val="00256E51"/>
    <w:rsid w:val="00257A0F"/>
    <w:rsid w:val="002675E9"/>
    <w:rsid w:val="00287834"/>
    <w:rsid w:val="00292C13"/>
    <w:rsid w:val="00296D10"/>
    <w:rsid w:val="00297351"/>
    <w:rsid w:val="002975C2"/>
    <w:rsid w:val="002B3855"/>
    <w:rsid w:val="002B647D"/>
    <w:rsid w:val="002B7A27"/>
    <w:rsid w:val="002B7E45"/>
    <w:rsid w:val="002C0145"/>
    <w:rsid w:val="002D651A"/>
    <w:rsid w:val="002D6863"/>
    <w:rsid w:val="002F54C2"/>
    <w:rsid w:val="003007D8"/>
    <w:rsid w:val="00300E1A"/>
    <w:rsid w:val="00302D45"/>
    <w:rsid w:val="003142AA"/>
    <w:rsid w:val="00322C25"/>
    <w:rsid w:val="00323928"/>
    <w:rsid w:val="00333287"/>
    <w:rsid w:val="003375F9"/>
    <w:rsid w:val="00346AFD"/>
    <w:rsid w:val="0035555B"/>
    <w:rsid w:val="003575A6"/>
    <w:rsid w:val="003662EF"/>
    <w:rsid w:val="0036764B"/>
    <w:rsid w:val="00376A15"/>
    <w:rsid w:val="003773DF"/>
    <w:rsid w:val="0038335A"/>
    <w:rsid w:val="003A2D4A"/>
    <w:rsid w:val="003B1895"/>
    <w:rsid w:val="003B18DC"/>
    <w:rsid w:val="003D689B"/>
    <w:rsid w:val="003E27BD"/>
    <w:rsid w:val="003F43E1"/>
    <w:rsid w:val="004032D9"/>
    <w:rsid w:val="00403946"/>
    <w:rsid w:val="004062A6"/>
    <w:rsid w:val="00445E71"/>
    <w:rsid w:val="004548FE"/>
    <w:rsid w:val="00461535"/>
    <w:rsid w:val="00465A36"/>
    <w:rsid w:val="004711A8"/>
    <w:rsid w:val="0047253E"/>
    <w:rsid w:val="00476A64"/>
    <w:rsid w:val="00477F07"/>
    <w:rsid w:val="00480CD8"/>
    <w:rsid w:val="00492489"/>
    <w:rsid w:val="004A0CE7"/>
    <w:rsid w:val="004A55A6"/>
    <w:rsid w:val="004B3A4B"/>
    <w:rsid w:val="004B4C0A"/>
    <w:rsid w:val="004C490E"/>
    <w:rsid w:val="004C6C60"/>
    <w:rsid w:val="004E0368"/>
    <w:rsid w:val="004E4B28"/>
    <w:rsid w:val="004E7083"/>
    <w:rsid w:val="004F3A9A"/>
    <w:rsid w:val="004F7F69"/>
    <w:rsid w:val="00503056"/>
    <w:rsid w:val="0053285D"/>
    <w:rsid w:val="00541175"/>
    <w:rsid w:val="005432AF"/>
    <w:rsid w:val="005479E5"/>
    <w:rsid w:val="0055057F"/>
    <w:rsid w:val="00555728"/>
    <w:rsid w:val="00555AC9"/>
    <w:rsid w:val="00570FAE"/>
    <w:rsid w:val="00574574"/>
    <w:rsid w:val="0058583F"/>
    <w:rsid w:val="00591511"/>
    <w:rsid w:val="00592E07"/>
    <w:rsid w:val="005A03D2"/>
    <w:rsid w:val="005B5679"/>
    <w:rsid w:val="005D0DAB"/>
    <w:rsid w:val="005D1441"/>
    <w:rsid w:val="005D1F89"/>
    <w:rsid w:val="005D2135"/>
    <w:rsid w:val="005D4FC5"/>
    <w:rsid w:val="005D524A"/>
    <w:rsid w:val="005D71CB"/>
    <w:rsid w:val="005E1B97"/>
    <w:rsid w:val="005E2956"/>
    <w:rsid w:val="005E64B5"/>
    <w:rsid w:val="00604357"/>
    <w:rsid w:val="00605980"/>
    <w:rsid w:val="006075A5"/>
    <w:rsid w:val="00614ECA"/>
    <w:rsid w:val="00622C7C"/>
    <w:rsid w:val="006249DE"/>
    <w:rsid w:val="00642FFB"/>
    <w:rsid w:val="00646237"/>
    <w:rsid w:val="00647AF4"/>
    <w:rsid w:val="00671517"/>
    <w:rsid w:val="00671A11"/>
    <w:rsid w:val="00676D18"/>
    <w:rsid w:val="0068206E"/>
    <w:rsid w:val="006846C0"/>
    <w:rsid w:val="006863DF"/>
    <w:rsid w:val="00694889"/>
    <w:rsid w:val="006A5E20"/>
    <w:rsid w:val="006B09FA"/>
    <w:rsid w:val="006B2F24"/>
    <w:rsid w:val="006B5AB5"/>
    <w:rsid w:val="006B6F06"/>
    <w:rsid w:val="006B740C"/>
    <w:rsid w:val="006C0279"/>
    <w:rsid w:val="006D6390"/>
    <w:rsid w:val="006D689B"/>
    <w:rsid w:val="006D6D14"/>
    <w:rsid w:val="006E1E3F"/>
    <w:rsid w:val="006E3D96"/>
    <w:rsid w:val="00706FBF"/>
    <w:rsid w:val="007100AF"/>
    <w:rsid w:val="007138F8"/>
    <w:rsid w:val="00715013"/>
    <w:rsid w:val="00722CB5"/>
    <w:rsid w:val="007239F9"/>
    <w:rsid w:val="00726AB6"/>
    <w:rsid w:val="007306EB"/>
    <w:rsid w:val="00743275"/>
    <w:rsid w:val="00752A93"/>
    <w:rsid w:val="007625E1"/>
    <w:rsid w:val="00776417"/>
    <w:rsid w:val="007849E6"/>
    <w:rsid w:val="00785216"/>
    <w:rsid w:val="007911E9"/>
    <w:rsid w:val="0079163F"/>
    <w:rsid w:val="00796E60"/>
    <w:rsid w:val="007A1C70"/>
    <w:rsid w:val="007B25C2"/>
    <w:rsid w:val="007B2FE8"/>
    <w:rsid w:val="007B3FC0"/>
    <w:rsid w:val="007C44B5"/>
    <w:rsid w:val="007C6A47"/>
    <w:rsid w:val="007E15F8"/>
    <w:rsid w:val="007E3CE3"/>
    <w:rsid w:val="007F43F9"/>
    <w:rsid w:val="007F7256"/>
    <w:rsid w:val="008015B5"/>
    <w:rsid w:val="00811781"/>
    <w:rsid w:val="008120ED"/>
    <w:rsid w:val="00814069"/>
    <w:rsid w:val="00815CD5"/>
    <w:rsid w:val="00825247"/>
    <w:rsid w:val="00826D9A"/>
    <w:rsid w:val="008352DD"/>
    <w:rsid w:val="00843199"/>
    <w:rsid w:val="008614BC"/>
    <w:rsid w:val="00870E98"/>
    <w:rsid w:val="00873084"/>
    <w:rsid w:val="00873F99"/>
    <w:rsid w:val="008845DC"/>
    <w:rsid w:val="00890F3C"/>
    <w:rsid w:val="00890FB4"/>
    <w:rsid w:val="00895D82"/>
    <w:rsid w:val="008A50C3"/>
    <w:rsid w:val="008B298F"/>
    <w:rsid w:val="008B3399"/>
    <w:rsid w:val="008B60DF"/>
    <w:rsid w:val="008C45D9"/>
    <w:rsid w:val="008D1BF6"/>
    <w:rsid w:val="008E7750"/>
    <w:rsid w:val="009118D5"/>
    <w:rsid w:val="0091487F"/>
    <w:rsid w:val="00914EE9"/>
    <w:rsid w:val="00920497"/>
    <w:rsid w:val="00922626"/>
    <w:rsid w:val="00933381"/>
    <w:rsid w:val="009518DC"/>
    <w:rsid w:val="00952CEA"/>
    <w:rsid w:val="009554FC"/>
    <w:rsid w:val="00960717"/>
    <w:rsid w:val="0096335C"/>
    <w:rsid w:val="00964F82"/>
    <w:rsid w:val="00972805"/>
    <w:rsid w:val="009767EF"/>
    <w:rsid w:val="00992CA5"/>
    <w:rsid w:val="009974BA"/>
    <w:rsid w:val="009B5A5E"/>
    <w:rsid w:val="009B6837"/>
    <w:rsid w:val="009C204B"/>
    <w:rsid w:val="009C2DB0"/>
    <w:rsid w:val="009C535B"/>
    <w:rsid w:val="009D1795"/>
    <w:rsid w:val="009E0AE0"/>
    <w:rsid w:val="009E570C"/>
    <w:rsid w:val="009E5F3C"/>
    <w:rsid w:val="009F12E5"/>
    <w:rsid w:val="009F66CB"/>
    <w:rsid w:val="009F7704"/>
    <w:rsid w:val="00A003DB"/>
    <w:rsid w:val="00A135D2"/>
    <w:rsid w:val="00A149F5"/>
    <w:rsid w:val="00A221A7"/>
    <w:rsid w:val="00A3022C"/>
    <w:rsid w:val="00A312A8"/>
    <w:rsid w:val="00A471C9"/>
    <w:rsid w:val="00A5083D"/>
    <w:rsid w:val="00A51EC4"/>
    <w:rsid w:val="00A554C8"/>
    <w:rsid w:val="00A6618C"/>
    <w:rsid w:val="00A72F80"/>
    <w:rsid w:val="00A812A6"/>
    <w:rsid w:val="00A81C4F"/>
    <w:rsid w:val="00AA1E67"/>
    <w:rsid w:val="00AB2705"/>
    <w:rsid w:val="00AB7C34"/>
    <w:rsid w:val="00AC02AE"/>
    <w:rsid w:val="00AD735F"/>
    <w:rsid w:val="00AE3D4B"/>
    <w:rsid w:val="00AE689E"/>
    <w:rsid w:val="00AF652F"/>
    <w:rsid w:val="00B20745"/>
    <w:rsid w:val="00B21D3E"/>
    <w:rsid w:val="00B358F3"/>
    <w:rsid w:val="00B363CC"/>
    <w:rsid w:val="00B43E78"/>
    <w:rsid w:val="00B55AB2"/>
    <w:rsid w:val="00B56C12"/>
    <w:rsid w:val="00B638AE"/>
    <w:rsid w:val="00B63D52"/>
    <w:rsid w:val="00B6430A"/>
    <w:rsid w:val="00B66EE9"/>
    <w:rsid w:val="00B670EF"/>
    <w:rsid w:val="00B67E10"/>
    <w:rsid w:val="00B70A3C"/>
    <w:rsid w:val="00B7146E"/>
    <w:rsid w:val="00B7695F"/>
    <w:rsid w:val="00B76B51"/>
    <w:rsid w:val="00B77938"/>
    <w:rsid w:val="00B84657"/>
    <w:rsid w:val="00B8633F"/>
    <w:rsid w:val="00B9640B"/>
    <w:rsid w:val="00BA5485"/>
    <w:rsid w:val="00BD2BAF"/>
    <w:rsid w:val="00BD4C7A"/>
    <w:rsid w:val="00BD7595"/>
    <w:rsid w:val="00BE6D32"/>
    <w:rsid w:val="00BF5C75"/>
    <w:rsid w:val="00C34D49"/>
    <w:rsid w:val="00C57130"/>
    <w:rsid w:val="00C71685"/>
    <w:rsid w:val="00C81337"/>
    <w:rsid w:val="00C9705E"/>
    <w:rsid w:val="00CA0A85"/>
    <w:rsid w:val="00CA0C1F"/>
    <w:rsid w:val="00CB020A"/>
    <w:rsid w:val="00CB0377"/>
    <w:rsid w:val="00CB2B8C"/>
    <w:rsid w:val="00CC2484"/>
    <w:rsid w:val="00CC25A1"/>
    <w:rsid w:val="00CD4997"/>
    <w:rsid w:val="00CE5A4F"/>
    <w:rsid w:val="00D0548E"/>
    <w:rsid w:val="00D14B50"/>
    <w:rsid w:val="00D15A28"/>
    <w:rsid w:val="00D1636F"/>
    <w:rsid w:val="00D330DE"/>
    <w:rsid w:val="00D330FA"/>
    <w:rsid w:val="00D363BB"/>
    <w:rsid w:val="00D413DE"/>
    <w:rsid w:val="00D50615"/>
    <w:rsid w:val="00D5191E"/>
    <w:rsid w:val="00D55619"/>
    <w:rsid w:val="00D6065C"/>
    <w:rsid w:val="00D66CED"/>
    <w:rsid w:val="00D73D8C"/>
    <w:rsid w:val="00D762FE"/>
    <w:rsid w:val="00D95CBA"/>
    <w:rsid w:val="00DA1ECB"/>
    <w:rsid w:val="00DB26EC"/>
    <w:rsid w:val="00DB48CE"/>
    <w:rsid w:val="00DB5D1C"/>
    <w:rsid w:val="00DC3DF3"/>
    <w:rsid w:val="00DC6D67"/>
    <w:rsid w:val="00DF1FD9"/>
    <w:rsid w:val="00DF48DC"/>
    <w:rsid w:val="00DF4A0D"/>
    <w:rsid w:val="00E00D70"/>
    <w:rsid w:val="00E029AF"/>
    <w:rsid w:val="00E047D7"/>
    <w:rsid w:val="00E14EF9"/>
    <w:rsid w:val="00E16162"/>
    <w:rsid w:val="00E25215"/>
    <w:rsid w:val="00E35B76"/>
    <w:rsid w:val="00E54229"/>
    <w:rsid w:val="00E61C27"/>
    <w:rsid w:val="00E62C65"/>
    <w:rsid w:val="00E73644"/>
    <w:rsid w:val="00E808F7"/>
    <w:rsid w:val="00E82FE8"/>
    <w:rsid w:val="00E86595"/>
    <w:rsid w:val="00EA6CDE"/>
    <w:rsid w:val="00ED13ED"/>
    <w:rsid w:val="00EE15E1"/>
    <w:rsid w:val="00EE1D68"/>
    <w:rsid w:val="00EE2D0F"/>
    <w:rsid w:val="00EE4258"/>
    <w:rsid w:val="00EF0BF6"/>
    <w:rsid w:val="00F16249"/>
    <w:rsid w:val="00F31BE9"/>
    <w:rsid w:val="00F32E67"/>
    <w:rsid w:val="00F3457D"/>
    <w:rsid w:val="00F43A4B"/>
    <w:rsid w:val="00F53428"/>
    <w:rsid w:val="00F54B94"/>
    <w:rsid w:val="00F56AED"/>
    <w:rsid w:val="00F64085"/>
    <w:rsid w:val="00F6605D"/>
    <w:rsid w:val="00F744F1"/>
    <w:rsid w:val="00F745E5"/>
    <w:rsid w:val="00F74ED0"/>
    <w:rsid w:val="00F83DE5"/>
    <w:rsid w:val="00F841EF"/>
    <w:rsid w:val="00F934F6"/>
    <w:rsid w:val="00F97928"/>
    <w:rsid w:val="00FE03AF"/>
    <w:rsid w:val="00FF245D"/>
    <w:rsid w:val="00F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B3045"/>
  <w15:docId w15:val="{D431C46C-A775-4292-82CD-022BA639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1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A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A5"/>
  </w:style>
  <w:style w:type="paragraph" w:styleId="Footer">
    <w:name w:val="footer"/>
    <w:basedOn w:val="Normal"/>
    <w:link w:val="Foot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A5"/>
  </w:style>
  <w:style w:type="paragraph" w:styleId="BalloonText">
    <w:name w:val="Balloon Text"/>
    <w:basedOn w:val="Normal"/>
    <w:link w:val="BalloonTextChar"/>
    <w:uiPriority w:val="99"/>
    <w:semiHidden/>
    <w:unhideWhenUsed/>
    <w:rsid w:val="009E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0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1D39EE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9EE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E7750"/>
    <w:rPr>
      <w:color w:val="0000FF"/>
      <w:u w:val="single"/>
    </w:rPr>
  </w:style>
  <w:style w:type="table" w:styleId="TableGrid">
    <w:name w:val="Table Grid"/>
    <w:basedOn w:val="TableNormal"/>
    <w:uiPriority w:val="59"/>
    <w:rsid w:val="005D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MyMultiLevel">
    <w:name w:val="MyMultiLevel"/>
    <w:uiPriority w:val="99"/>
    <w:rsid w:val="003575A6"/>
    <w:pPr>
      <w:numPr>
        <w:numId w:val="21"/>
      </w:numPr>
    </w:pPr>
  </w:style>
  <w:style w:type="paragraph" w:styleId="NormalWeb">
    <w:name w:val="Normal (Web)"/>
    <w:basedOn w:val="Normal"/>
    <w:uiPriority w:val="99"/>
    <w:semiHidden/>
    <w:unhideWhenUsed/>
    <w:rsid w:val="00826D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2C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2CEA"/>
    <w:rPr>
      <w:vertAlign w:val="superscript"/>
    </w:rPr>
  </w:style>
  <w:style w:type="paragraph" w:customStyle="1" w:styleId="Code">
    <w:name w:val="Code"/>
    <w:basedOn w:val="Normal"/>
    <w:link w:val="CodeChar"/>
    <w:uiPriority w:val="99"/>
    <w:rsid w:val="00B670EF"/>
    <w:pPr>
      <w:spacing w:after="0" w:line="240" w:lineRule="auto"/>
      <w:ind w:left="1080"/>
    </w:pPr>
    <w:rPr>
      <w:rFonts w:ascii="Courier New" w:eastAsia="Times New Roman" w:hAnsi="Courier New" w:cs="Courier New"/>
    </w:rPr>
  </w:style>
  <w:style w:type="character" w:customStyle="1" w:styleId="CodeChar">
    <w:name w:val="Code Char"/>
    <w:basedOn w:val="DefaultParagraphFont"/>
    <w:link w:val="Code"/>
    <w:uiPriority w:val="99"/>
    <w:locked/>
    <w:rsid w:val="00B670E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4071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05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847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73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25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63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77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18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13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547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47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96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96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08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208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86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75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entztj\My%20Documents\Courses\TA_CSSE120R\Quizzes\new\quiz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483C6-F587-4FF7-BBEC-C6197FB56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quiz2</Template>
  <TotalTime>1668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J Wentz</dc:creator>
  <cp:lastModifiedBy>Zachary Zhang</cp:lastModifiedBy>
  <cp:revision>79</cp:revision>
  <cp:lastPrinted>2011-12-01T17:47:00Z</cp:lastPrinted>
  <dcterms:created xsi:type="dcterms:W3CDTF">2012-03-20T15:48:00Z</dcterms:created>
  <dcterms:modified xsi:type="dcterms:W3CDTF">2015-06-24T14:11:00Z</dcterms:modified>
</cp:coreProperties>
</file>