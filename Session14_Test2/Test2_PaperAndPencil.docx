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7F4" w:rsidRPr="007F57F4" w:rsidRDefault="009205AE" w:rsidP="007F57F4">
      <w:pPr>
        <w:spacing w:before="120" w:after="0" w:line="240" w:lineRule="auto"/>
        <w:jc w:val="center"/>
        <w:outlineLvl w:val="0"/>
        <w:rPr>
          <w:rFonts w:ascii="Candara" w:hAnsi="Candara"/>
          <w:b/>
          <w:sz w:val="40"/>
          <w:szCs w:val="28"/>
        </w:rPr>
      </w:pPr>
      <w:r>
        <w:rPr>
          <w:rFonts w:ascii="Candara" w:hAnsi="Candara"/>
          <w:b/>
          <w:sz w:val="40"/>
          <w:szCs w:val="28"/>
        </w:rPr>
        <w:t>Test</w:t>
      </w:r>
      <w:r w:rsidR="007F57F4" w:rsidRPr="007F57F4">
        <w:rPr>
          <w:rFonts w:ascii="Candara" w:hAnsi="Candara"/>
          <w:b/>
          <w:sz w:val="40"/>
          <w:szCs w:val="28"/>
        </w:rPr>
        <w:t xml:space="preserve"> </w:t>
      </w:r>
      <w:r w:rsidR="00C330CA">
        <w:rPr>
          <w:rFonts w:ascii="Candara" w:hAnsi="Candara"/>
          <w:b/>
          <w:sz w:val="40"/>
          <w:szCs w:val="28"/>
        </w:rPr>
        <w:t>2</w:t>
      </w:r>
      <w:r w:rsidR="007F57F4" w:rsidRPr="007F57F4">
        <w:rPr>
          <w:rFonts w:ascii="Candara" w:hAnsi="Candara"/>
          <w:b/>
          <w:sz w:val="40"/>
          <w:szCs w:val="28"/>
        </w:rPr>
        <w:t xml:space="preserve"> – Paper and Pencil part</w:t>
      </w:r>
    </w:p>
    <w:p w:rsidR="007F57F4" w:rsidRDefault="009205AE" w:rsidP="009C204B">
      <w:pPr>
        <w:spacing w:before="120" w:after="0" w:line="240" w:lineRule="auto"/>
        <w:outlineLvl w:val="0"/>
        <w:rPr>
          <w:rFonts w:ascii="Candara" w:hAnsi="Candara"/>
          <w:b/>
          <w:sz w:val="28"/>
          <w:szCs w:val="28"/>
        </w:rPr>
      </w:pPr>
      <w:r>
        <w:rPr>
          <w:b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A0CA85" wp14:editId="0486066B">
                <wp:simplePos x="0" y="0"/>
                <wp:positionH relativeFrom="column">
                  <wp:posOffset>3619500</wp:posOffset>
                </wp:positionH>
                <wp:positionV relativeFrom="paragraph">
                  <wp:posOffset>125095</wp:posOffset>
                </wp:positionV>
                <wp:extent cx="2971800" cy="2600325"/>
                <wp:effectExtent l="0" t="0" r="19050" b="285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7ED" w:rsidRDefault="00F447ED" w:rsidP="009205AE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Have you:</w:t>
                            </w:r>
                          </w:p>
                          <w:p w:rsidR="00F447ED" w:rsidRDefault="00F447ED" w:rsidP="009205AE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before="120" w:after="0" w:line="240" w:lineRule="auto"/>
                              <w:ind w:left="288" w:hanging="288"/>
                              <w:contextualSpacing w:val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Successfully </w:t>
                            </w:r>
                            <w:r w:rsidRPr="009205A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completed </w:t>
                            </w:r>
                            <w:r w:rsidRPr="009205AE">
                              <w:rPr>
                                <w:color w:val="000000" w:themeColor="text1"/>
                                <w:sz w:val="28"/>
                              </w:rPr>
                              <w:t>and committed</w:t>
                            </w:r>
                            <w:r w:rsidRPr="009205A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9205AE"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all the prog</w:t>
                            </w:r>
                            <w:r w:rsidR="00C330CA"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ramming exercises from Session 13</w:t>
                            </w:r>
                            <w:r w:rsidRPr="009205A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?</w:t>
                            </w:r>
                          </w:p>
                          <w:p w:rsidR="00F447ED" w:rsidRDefault="004D4404" w:rsidP="009205AE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before="120" w:after="0" w:line="240" w:lineRule="auto"/>
                              <w:ind w:left="288" w:hanging="288"/>
                              <w:contextualSpacing w:val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Checked</w:t>
                            </w:r>
                            <w:r w:rsidR="00F447ED" w:rsidRPr="009205AE">
                              <w:rPr>
                                <w:color w:val="000000" w:themeColor="text1"/>
                                <w:sz w:val="28"/>
                              </w:rPr>
                              <w:t xml:space="preserve"> your </w:t>
                            </w:r>
                            <w:r w:rsidR="00F447ED" w:rsidRPr="009205AE"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paper-and-pencil</w:t>
                            </w:r>
                            <w:r w:rsidR="00C330CA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exercises from Session 13</w:t>
                            </w:r>
                            <w:r w:rsidR="00F447ED" w:rsidRPr="009205AE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against the answers online</w:t>
                            </w:r>
                            <w:r w:rsidR="00F447ED" w:rsidRPr="009205AE">
                              <w:rPr>
                                <w:color w:val="000000" w:themeColor="text1"/>
                                <w:sz w:val="28"/>
                              </w:rPr>
                              <w:t>?</w:t>
                            </w:r>
                          </w:p>
                          <w:p w:rsidR="00F447ED" w:rsidRPr="009205AE" w:rsidRDefault="00F447ED" w:rsidP="009205AE">
                            <w:pPr>
                              <w:spacing w:before="120" w:after="0" w:line="240" w:lineRule="auto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9205AE"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 xml:space="preserve">If not, DO NOT </w:t>
                            </w:r>
                            <w:proofErr w:type="gramStart"/>
                            <w:r w:rsidRPr="009205AE"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BEGIN</w:t>
                            </w:r>
                            <w:proofErr w:type="gramEnd"/>
                            <w:r w:rsidRPr="009205AE"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 xml:space="preserve"> THIS EXAM!  </w:t>
                            </w:r>
                            <w:r w:rsidRPr="009205AE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Instead, </w:t>
                            </w:r>
                            <w:r w:rsidRPr="009205A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see your instructor to find out </w:t>
                            </w:r>
                            <w:r w:rsidR="00AD7B3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what to 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5pt;margin-top:9.85pt;width:234pt;height:20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" filled="f" strokecolor="black [3213]" strokeweight="2pt">
                <v:textbox>
                  <w:txbxContent>
                    <w:p w:rsidR="00F447ED" w:rsidRDefault="00F447ED" w:rsidP="009205AE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Have you:</w:t>
                      </w:r>
                    </w:p>
                    <w:p w:rsidR="00F447ED" w:rsidRDefault="00F447ED" w:rsidP="009205AE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before="120" w:after="0" w:line="240" w:lineRule="auto"/>
                        <w:ind w:left="288" w:hanging="288"/>
                        <w:contextualSpacing w:val="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Successfully </w:t>
                      </w:r>
                      <w:r w:rsidRPr="009205AE">
                        <w:rPr>
                          <w:b/>
                          <w:color w:val="000000" w:themeColor="text1"/>
                          <w:sz w:val="28"/>
                        </w:rPr>
                        <w:t xml:space="preserve">completed </w:t>
                      </w:r>
                      <w:r w:rsidRPr="009205AE">
                        <w:rPr>
                          <w:color w:val="000000" w:themeColor="text1"/>
                          <w:sz w:val="28"/>
                        </w:rPr>
                        <w:t>and committed</w:t>
                      </w:r>
                      <w:r w:rsidRPr="009205AE">
                        <w:rPr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9205AE">
                        <w:rPr>
                          <w:b/>
                          <w:i/>
                          <w:color w:val="000000" w:themeColor="text1"/>
                          <w:sz w:val="28"/>
                        </w:rPr>
                        <w:t>all the prog</w:t>
                      </w:r>
                      <w:r w:rsidR="00C330CA">
                        <w:rPr>
                          <w:b/>
                          <w:i/>
                          <w:color w:val="000000" w:themeColor="text1"/>
                          <w:sz w:val="28"/>
                        </w:rPr>
                        <w:t>ramming exercises from Session 13</w:t>
                      </w:r>
                      <w:r w:rsidRPr="009205AE">
                        <w:rPr>
                          <w:b/>
                          <w:color w:val="000000" w:themeColor="text1"/>
                          <w:sz w:val="28"/>
                        </w:rPr>
                        <w:t>?</w:t>
                      </w:r>
                    </w:p>
                    <w:p w:rsidR="00F447ED" w:rsidRDefault="004D4404" w:rsidP="009205AE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before="120" w:after="0" w:line="240" w:lineRule="auto"/>
                        <w:ind w:left="288" w:hanging="288"/>
                        <w:contextualSpacing w:val="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Checked</w:t>
                      </w:r>
                      <w:r w:rsidR="00F447ED" w:rsidRPr="009205AE">
                        <w:rPr>
                          <w:color w:val="000000" w:themeColor="text1"/>
                          <w:sz w:val="28"/>
                        </w:rPr>
                        <w:t xml:space="preserve"> your </w:t>
                      </w:r>
                      <w:r w:rsidR="00F447ED" w:rsidRPr="009205AE">
                        <w:rPr>
                          <w:b/>
                          <w:i/>
                          <w:color w:val="000000" w:themeColor="text1"/>
                          <w:sz w:val="28"/>
                        </w:rPr>
                        <w:t>paper-and-pencil</w:t>
                      </w:r>
                      <w:r w:rsidR="00C330CA">
                        <w:rPr>
                          <w:b/>
                          <w:color w:val="000000" w:themeColor="text1"/>
                          <w:sz w:val="28"/>
                        </w:rPr>
                        <w:t xml:space="preserve"> exercises from Session 13</w:t>
                      </w:r>
                      <w:r w:rsidR="00F447ED" w:rsidRPr="009205AE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</w:rPr>
                        <w:t>against the answers online</w:t>
                      </w:r>
                      <w:r w:rsidR="00F447ED" w:rsidRPr="009205AE">
                        <w:rPr>
                          <w:color w:val="000000" w:themeColor="text1"/>
                          <w:sz w:val="28"/>
                        </w:rPr>
                        <w:t>?</w:t>
                      </w:r>
                    </w:p>
                    <w:p w:rsidR="00F447ED" w:rsidRPr="009205AE" w:rsidRDefault="00F447ED" w:rsidP="009205AE">
                      <w:pPr>
                        <w:spacing w:before="120" w:after="0" w:line="240" w:lineRule="auto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9205AE">
                        <w:rPr>
                          <w:b/>
                          <w:i/>
                          <w:color w:val="000000" w:themeColor="text1"/>
                          <w:sz w:val="28"/>
                        </w:rPr>
                        <w:t xml:space="preserve">If not, DO NOT </w:t>
                      </w:r>
                      <w:proofErr w:type="gramStart"/>
                      <w:r w:rsidRPr="009205AE">
                        <w:rPr>
                          <w:b/>
                          <w:i/>
                          <w:color w:val="000000" w:themeColor="text1"/>
                          <w:sz w:val="28"/>
                        </w:rPr>
                        <w:t>BEGIN</w:t>
                      </w:r>
                      <w:proofErr w:type="gramEnd"/>
                      <w:r w:rsidRPr="009205AE">
                        <w:rPr>
                          <w:b/>
                          <w:i/>
                          <w:color w:val="000000" w:themeColor="text1"/>
                          <w:sz w:val="28"/>
                        </w:rPr>
                        <w:t xml:space="preserve"> THIS EXAM!  </w:t>
                      </w:r>
                      <w:r w:rsidRPr="009205AE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Instead, </w:t>
                      </w:r>
                      <w:r w:rsidRPr="009205A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see your instructor to find out </w:t>
                      </w:r>
                      <w:r w:rsidR="00AD7B38">
                        <w:rPr>
                          <w:color w:val="000000" w:themeColor="text1"/>
                          <w:sz w:val="24"/>
                          <w:szCs w:val="24"/>
                        </w:rPr>
                        <w:t>what to do.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3655" w:rsidRDefault="009C204B" w:rsidP="009C204B">
      <w:pPr>
        <w:spacing w:before="120" w:after="0" w:line="240" w:lineRule="auto"/>
        <w:outlineLvl w:val="0"/>
        <w:rPr>
          <w:rFonts w:ascii="Candara" w:hAnsi="Candara"/>
          <w:b/>
          <w:sz w:val="28"/>
          <w:szCs w:val="28"/>
        </w:rPr>
      </w:pPr>
      <w:r w:rsidRPr="008E1858">
        <w:rPr>
          <w:rFonts w:ascii="Candara" w:hAnsi="Candara"/>
          <w:b/>
          <w:sz w:val="28"/>
          <w:szCs w:val="28"/>
        </w:rPr>
        <w:t>Name:  ______</w:t>
      </w:r>
      <w:r>
        <w:rPr>
          <w:rFonts w:ascii="Candara" w:hAnsi="Candara"/>
          <w:b/>
          <w:sz w:val="28"/>
          <w:szCs w:val="28"/>
        </w:rPr>
        <w:t>_</w:t>
      </w:r>
      <w:r w:rsidR="009205AE">
        <w:rPr>
          <w:rFonts w:ascii="Candara" w:hAnsi="Candara"/>
          <w:b/>
          <w:sz w:val="28"/>
          <w:szCs w:val="28"/>
        </w:rPr>
        <w:t>_________________________</w:t>
      </w:r>
    </w:p>
    <w:p w:rsidR="009205AE" w:rsidRDefault="009205AE" w:rsidP="009205AE">
      <w:pPr>
        <w:spacing w:before="360" w:after="0" w:line="240" w:lineRule="auto"/>
        <w:rPr>
          <w:sz w:val="24"/>
          <w:szCs w:val="24"/>
        </w:rPr>
      </w:pPr>
      <w:r w:rsidRPr="00CE70D9">
        <w:rPr>
          <w:b/>
          <w:i/>
          <w:sz w:val="24"/>
          <w:szCs w:val="24"/>
          <w:u w:val="single"/>
        </w:rPr>
        <w:t>Honesty Pledge</w:t>
      </w:r>
      <w:r w:rsidRPr="009767A2">
        <w:rPr>
          <w:b/>
          <w:i/>
          <w:sz w:val="24"/>
          <w:szCs w:val="24"/>
        </w:rPr>
        <w:t>:</w:t>
      </w:r>
    </w:p>
    <w:p w:rsidR="00AD7B38" w:rsidRDefault="00AD7B38" w:rsidP="009205AE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Included in this test is</w:t>
      </w:r>
      <w:r w:rsidR="009205AE" w:rsidRPr="009767A2">
        <w:rPr>
          <w:sz w:val="24"/>
          <w:szCs w:val="24"/>
        </w:rPr>
        <w:t xml:space="preserve"> an </w:t>
      </w:r>
      <w:r w:rsidR="009205AE" w:rsidRPr="00A97D9C">
        <w:rPr>
          <w:b/>
          <w:i/>
          <w:sz w:val="24"/>
          <w:szCs w:val="24"/>
        </w:rPr>
        <w:t>Honesty Pledge</w:t>
      </w:r>
      <w:r w:rsidR="009205AE" w:rsidRPr="009767A2">
        <w:rPr>
          <w:sz w:val="24"/>
          <w:szCs w:val="24"/>
        </w:rPr>
        <w:t xml:space="preserve"> </w:t>
      </w:r>
      <w:r w:rsidR="009205AE">
        <w:rPr>
          <w:sz w:val="24"/>
          <w:szCs w:val="24"/>
        </w:rPr>
        <w:t xml:space="preserve">that is exactly the same as the one </w:t>
      </w:r>
      <w:r w:rsidR="009205AE" w:rsidRPr="009767A2">
        <w:rPr>
          <w:sz w:val="24"/>
          <w:szCs w:val="24"/>
        </w:rPr>
        <w:t>which you should have read before the exam</w:t>
      </w:r>
      <w:r w:rsidR="009205AE">
        <w:rPr>
          <w:sz w:val="24"/>
          <w:szCs w:val="24"/>
        </w:rPr>
        <w:t xml:space="preserve">.  </w:t>
      </w:r>
      <w:proofErr w:type="gramStart"/>
      <w:r w:rsidR="009205AE">
        <w:rPr>
          <w:sz w:val="24"/>
          <w:szCs w:val="24"/>
        </w:rPr>
        <w:t>Re-read the Honesty Pledge</w:t>
      </w:r>
      <w:r>
        <w:rPr>
          <w:sz w:val="24"/>
          <w:szCs w:val="24"/>
        </w:rPr>
        <w:t xml:space="preserve"> at the beginning of the exam.</w:t>
      </w:r>
      <w:proofErr w:type="gramEnd"/>
      <w:r>
        <w:rPr>
          <w:sz w:val="24"/>
          <w:szCs w:val="24"/>
        </w:rPr>
        <w:t xml:space="preserve"> </w:t>
      </w:r>
    </w:p>
    <w:p w:rsidR="00AD7B38" w:rsidRDefault="00AD7B38" w:rsidP="009205AE">
      <w:pPr>
        <w:spacing w:before="120"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When you are finished with this test, email your instructor saying either:</w:t>
      </w:r>
    </w:p>
    <w:p w:rsidR="00AD7B38" w:rsidRDefault="00AD7B38" w:rsidP="00AD7B38">
      <w:pPr>
        <w:pStyle w:val="Default"/>
        <w:numPr>
          <w:ilvl w:val="0"/>
          <w:numId w:val="50"/>
        </w:numPr>
      </w:pPr>
      <w:r>
        <w:t>I agree with what the Honesty Pledge says, OR</w:t>
      </w:r>
    </w:p>
    <w:p w:rsidR="009205AE" w:rsidRPr="00AD7B38" w:rsidRDefault="00AD7B38" w:rsidP="00AD7B38">
      <w:pPr>
        <w:pStyle w:val="Default"/>
        <w:numPr>
          <w:ilvl w:val="0"/>
          <w:numId w:val="50"/>
        </w:numPr>
      </w:pPr>
      <w:r>
        <w:t xml:space="preserve">I </w:t>
      </w:r>
      <w:r w:rsidRPr="00AD7B38">
        <w:rPr>
          <w:b/>
          <w:bCs/>
          <w:i/>
          <w:iCs/>
          <w:sz w:val="23"/>
          <w:szCs w:val="23"/>
        </w:rPr>
        <w:t xml:space="preserve">do NOT </w:t>
      </w:r>
      <w:r>
        <w:rPr>
          <w:b/>
          <w:bCs/>
          <w:i/>
          <w:iCs/>
          <w:sz w:val="23"/>
          <w:szCs w:val="23"/>
        </w:rPr>
        <w:t xml:space="preserve">agree </w:t>
      </w:r>
      <w:r>
        <w:t>with what the Honesty Pledge says</w:t>
      </w:r>
      <w:r w:rsidRPr="00AD7B38">
        <w:rPr>
          <w:b/>
          <w:bCs/>
          <w:i/>
          <w:iCs/>
          <w:sz w:val="23"/>
          <w:szCs w:val="23"/>
        </w:rPr>
        <w:t xml:space="preserve"> and will talk with you privately soon after the test.</w:t>
      </w:r>
    </w:p>
    <w:p w:rsidR="009205AE" w:rsidRDefault="009205AE" w:rsidP="009205AE">
      <w:pPr>
        <w:spacing w:before="360" w:after="0" w:line="240" w:lineRule="auto"/>
        <w:rPr>
          <w:b/>
          <w:i/>
          <w:sz w:val="24"/>
          <w:szCs w:val="24"/>
        </w:rPr>
      </w:pPr>
      <w:r w:rsidRPr="00CE70D9">
        <w:rPr>
          <w:b/>
          <w:i/>
          <w:sz w:val="24"/>
          <w:szCs w:val="24"/>
          <w:u w:val="single"/>
        </w:rPr>
        <w:t>Two parts</w:t>
      </w:r>
      <w:r>
        <w:rPr>
          <w:b/>
          <w:i/>
          <w:sz w:val="24"/>
          <w:szCs w:val="24"/>
          <w:u w:val="single"/>
        </w:rPr>
        <w:t xml:space="preserve"> (this is Part 1 – Paper-and-Pencil)</w:t>
      </w:r>
      <w:r w:rsidRPr="009767A2">
        <w:rPr>
          <w:b/>
          <w:i/>
          <w:sz w:val="24"/>
          <w:szCs w:val="24"/>
        </w:rPr>
        <w:t>:</w:t>
      </w:r>
    </w:p>
    <w:p w:rsidR="009205AE" w:rsidRPr="009205AE" w:rsidRDefault="00C330CA" w:rsidP="001430D4">
      <w:pPr>
        <w:pStyle w:val="ListParagraph"/>
        <w:spacing w:before="120" w:after="0" w:line="24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8265C3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1E8C08" wp14:editId="39EECCDF">
                <wp:simplePos x="0" y="0"/>
                <wp:positionH relativeFrom="column">
                  <wp:posOffset>2524125</wp:posOffset>
                </wp:positionH>
                <wp:positionV relativeFrom="paragraph">
                  <wp:posOffset>842010</wp:posOffset>
                </wp:positionV>
                <wp:extent cx="4191000" cy="438150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2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1080"/>
                              <w:gridCol w:w="1080"/>
                              <w:gridCol w:w="2970"/>
                            </w:tblGrid>
                            <w:tr w:rsidR="00C330CA" w:rsidTr="00A61CC4"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:rsidR="00C330CA" w:rsidRPr="001430D4" w:rsidRDefault="00C330CA" w:rsidP="001430D4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Cs w:val="24"/>
                                    </w:rPr>
                                  </w:pPr>
                                  <w:r w:rsidRPr="001430D4">
                                    <w:rPr>
                                      <w:rFonts w:ascii="Candara" w:hAnsi="Candara"/>
                                      <w:b/>
                                      <w:szCs w:val="24"/>
                                    </w:rPr>
                                    <w:t>Problem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C330CA" w:rsidRPr="001430D4" w:rsidRDefault="00C330CA" w:rsidP="001430D4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Cs w:val="24"/>
                                    </w:rPr>
                                  </w:pPr>
                                  <w:r w:rsidRPr="001430D4">
                                    <w:rPr>
                                      <w:rFonts w:ascii="Candara" w:hAnsi="Candara"/>
                                      <w:b/>
                                      <w:szCs w:val="24"/>
                                    </w:rPr>
                                    <w:t>Points Possible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C330CA" w:rsidRPr="001430D4" w:rsidRDefault="00C330CA" w:rsidP="001430D4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Cs w:val="24"/>
                                    </w:rPr>
                                  </w:pPr>
                                  <w:r w:rsidRPr="001430D4">
                                    <w:rPr>
                                      <w:rFonts w:ascii="Candara" w:hAnsi="Candara"/>
                                      <w:b/>
                                      <w:szCs w:val="24"/>
                                    </w:rPr>
                                    <w:t>Points Earned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  <w:vAlign w:val="center"/>
                                </w:tcPr>
                                <w:p w:rsidR="00C330CA" w:rsidRPr="001430D4" w:rsidRDefault="00C330CA" w:rsidP="001430D4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Cs w:val="24"/>
                                    </w:rPr>
                                  </w:pPr>
                                  <w:r w:rsidRPr="001430D4">
                                    <w:rPr>
                                      <w:rFonts w:ascii="Candara" w:hAnsi="Candara"/>
                                      <w:b/>
                                      <w:szCs w:val="24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C330CA" w:rsidRPr="00253301" w:rsidTr="00A4208A">
                              <w:trPr>
                                <w:cantSplit/>
                                <w:trHeight w:val="2304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:rsidR="00C330CA" w:rsidRPr="002A23CE" w:rsidRDefault="00C330CA" w:rsidP="001430D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2A23CE"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C330CA" w:rsidRPr="002A23CE" w:rsidRDefault="00C330CA" w:rsidP="001430D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C330CA" w:rsidRPr="002A23CE" w:rsidRDefault="00C330CA" w:rsidP="001430D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0" w:type="dxa"/>
                                  <w:vAlign w:val="center"/>
                                </w:tcPr>
                                <w:p w:rsidR="00C330CA" w:rsidRPr="002A23CE" w:rsidRDefault="00C330CA" w:rsidP="001430D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330CA" w:rsidRPr="00253301" w:rsidTr="00A4208A">
                              <w:trPr>
                                <w:cantSplit/>
                                <w:trHeight w:val="2304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:rsidR="00C330CA" w:rsidRPr="002A23CE" w:rsidRDefault="00C330CA" w:rsidP="001430D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C330CA" w:rsidRPr="002A23CE" w:rsidRDefault="00C330CA" w:rsidP="001F7EEC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C330CA" w:rsidRPr="002A23CE" w:rsidRDefault="00C330CA" w:rsidP="001430D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0" w:type="dxa"/>
                                  <w:vAlign w:val="center"/>
                                </w:tcPr>
                                <w:p w:rsidR="00C330CA" w:rsidRPr="002A23CE" w:rsidRDefault="00C330CA" w:rsidP="001430D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330CA" w:rsidRPr="00253301" w:rsidTr="00A61CC4">
                              <w:trPr>
                                <w:cantSplit/>
                                <w:trHeight w:val="932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:rsidR="00C330CA" w:rsidRPr="002A23CE" w:rsidRDefault="00C330CA" w:rsidP="00D11D7A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2A23CE">
                                    <w:rPr>
                                      <w:b/>
                                      <w:sz w:val="2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br/>
                                  </w:r>
                                  <w:r w:rsidRPr="001430D4">
                                    <w:rPr>
                                      <w:b/>
                                      <w:sz w:val="20"/>
                                    </w:rPr>
                                    <w:t xml:space="preserve">(of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1</w:t>
                                  </w:r>
                                  <w:r w:rsidRPr="001430D4">
                                    <w:rPr>
                                      <w:b/>
                                      <w:sz w:val="20"/>
                                    </w:rPr>
                                    <w:t>00 on the test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C330CA" w:rsidRPr="002A23CE" w:rsidRDefault="00C330CA" w:rsidP="001430D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C330CA" w:rsidRPr="002A23CE" w:rsidRDefault="00C330CA" w:rsidP="001430D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0" w:type="dxa"/>
                                  <w:vAlign w:val="center"/>
                                </w:tcPr>
                                <w:p w:rsidR="00C330CA" w:rsidRPr="002A23CE" w:rsidRDefault="00C330CA" w:rsidP="001430D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330CA" w:rsidRPr="00253301" w:rsidRDefault="00C330CA" w:rsidP="00C330CA">
                            <w:pPr>
                              <w:spacing w:before="36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8.75pt;margin-top:66.3pt;width:330pt;height:3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622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1080"/>
                        <w:gridCol w:w="1080"/>
                        <w:gridCol w:w="2970"/>
                      </w:tblGrid>
                      <w:tr w:rsidR="00C330CA" w:rsidTr="00A61CC4">
                        <w:tc>
                          <w:tcPr>
                            <w:tcW w:w="1098" w:type="dxa"/>
                            <w:vAlign w:val="center"/>
                          </w:tcPr>
                          <w:p w:rsidR="00C330CA" w:rsidRPr="001430D4" w:rsidRDefault="00C330CA" w:rsidP="001430D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Cs w:val="24"/>
                              </w:rPr>
                            </w:pPr>
                            <w:r w:rsidRPr="001430D4"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Problem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C330CA" w:rsidRPr="001430D4" w:rsidRDefault="00C330CA" w:rsidP="001430D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Cs w:val="24"/>
                              </w:rPr>
                            </w:pPr>
                            <w:r w:rsidRPr="001430D4"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Points Possible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C330CA" w:rsidRPr="001430D4" w:rsidRDefault="00C330CA" w:rsidP="001430D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Cs w:val="24"/>
                              </w:rPr>
                            </w:pPr>
                            <w:r w:rsidRPr="001430D4"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Points Earned</w:t>
                            </w:r>
                          </w:p>
                        </w:tc>
                        <w:tc>
                          <w:tcPr>
                            <w:tcW w:w="2970" w:type="dxa"/>
                            <w:vAlign w:val="center"/>
                          </w:tcPr>
                          <w:p w:rsidR="00C330CA" w:rsidRPr="001430D4" w:rsidRDefault="00C330CA" w:rsidP="001430D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Cs w:val="24"/>
                              </w:rPr>
                            </w:pPr>
                            <w:r w:rsidRPr="001430D4"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Comments</w:t>
                            </w:r>
                          </w:p>
                        </w:tc>
                      </w:tr>
                      <w:tr w:rsidR="00C330CA" w:rsidRPr="00253301" w:rsidTr="00A4208A">
                        <w:trPr>
                          <w:cantSplit/>
                          <w:trHeight w:val="2304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:rsidR="00C330CA" w:rsidRPr="002A23CE" w:rsidRDefault="00C330CA" w:rsidP="001430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A23CE"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C330CA" w:rsidRPr="002A23CE" w:rsidRDefault="00C330CA" w:rsidP="001430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C330CA" w:rsidRPr="002A23CE" w:rsidRDefault="00C330CA" w:rsidP="001430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970" w:type="dxa"/>
                            <w:vAlign w:val="center"/>
                          </w:tcPr>
                          <w:p w:rsidR="00C330CA" w:rsidRPr="002A23CE" w:rsidRDefault="00C330CA" w:rsidP="001430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  <w:tr w:rsidR="00C330CA" w:rsidRPr="00253301" w:rsidTr="00A4208A">
                        <w:trPr>
                          <w:cantSplit/>
                          <w:trHeight w:val="2304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:rsidR="00C330CA" w:rsidRPr="002A23CE" w:rsidRDefault="00C330CA" w:rsidP="001430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C330CA" w:rsidRPr="002A23CE" w:rsidRDefault="00C330CA" w:rsidP="001F7EE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C330CA" w:rsidRPr="002A23CE" w:rsidRDefault="00C330CA" w:rsidP="001430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970" w:type="dxa"/>
                            <w:vAlign w:val="center"/>
                          </w:tcPr>
                          <w:p w:rsidR="00C330CA" w:rsidRPr="002A23CE" w:rsidRDefault="00C330CA" w:rsidP="001430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  <w:tr w:rsidR="00C330CA" w:rsidRPr="00253301" w:rsidTr="00A61CC4">
                        <w:trPr>
                          <w:cantSplit/>
                          <w:trHeight w:val="932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:rsidR="00C330CA" w:rsidRPr="002A23CE" w:rsidRDefault="00C330CA" w:rsidP="00D11D7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A23CE">
                              <w:rPr>
                                <w:b/>
                                <w:sz w:val="28"/>
                              </w:rPr>
                              <w:t>Total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</w:r>
                            <w:r w:rsidRPr="001430D4">
                              <w:rPr>
                                <w:b/>
                                <w:sz w:val="20"/>
                              </w:rPr>
                              <w:t xml:space="preserve">(of </w:t>
                            </w:r>
                            <w:r>
                              <w:rPr>
                                <w:b/>
                                <w:sz w:val="20"/>
                              </w:rPr>
                              <w:t>1</w:t>
                            </w:r>
                            <w:r w:rsidRPr="001430D4">
                              <w:rPr>
                                <w:b/>
                                <w:sz w:val="20"/>
                              </w:rPr>
                              <w:t>00 on the test</w:t>
                            </w:r>
                            <w:r>
                              <w:rPr>
                                <w:b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C330CA" w:rsidRPr="002A23CE" w:rsidRDefault="00C330CA" w:rsidP="001430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C330CA" w:rsidRPr="002A23CE" w:rsidRDefault="00C330CA" w:rsidP="001430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970" w:type="dxa"/>
                            <w:vAlign w:val="center"/>
                          </w:tcPr>
                          <w:p w:rsidR="00C330CA" w:rsidRPr="002A23CE" w:rsidRDefault="00C330CA" w:rsidP="001430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C330CA" w:rsidRPr="00253301" w:rsidRDefault="00C330CA" w:rsidP="00C330CA">
                      <w:pPr>
                        <w:spacing w:before="360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05AE" w:rsidRPr="00B93655">
        <w:rPr>
          <w:b/>
          <w:color w:val="000000" w:themeColor="text1"/>
          <w:sz w:val="24"/>
          <w:szCs w:val="24"/>
        </w:rPr>
        <w:t>For this part, the ONLY external resource you may use is a single 8½ by 11-inch sheet of paper,</w:t>
      </w:r>
      <w:r w:rsidR="009205AE" w:rsidRPr="00B93655">
        <w:rPr>
          <w:color w:val="000000" w:themeColor="text1"/>
          <w:sz w:val="24"/>
          <w:szCs w:val="24"/>
        </w:rPr>
        <w:t xml:space="preserve"> with whatever you want on it, typed or handwritten or a combination of the two.  You may use BOTH sides of the sheet.  You must have prepared the sheet </w:t>
      </w:r>
      <w:r w:rsidR="009205AE" w:rsidRPr="00B93655">
        <w:rPr>
          <w:i/>
          <w:color w:val="000000" w:themeColor="text1"/>
          <w:sz w:val="24"/>
          <w:szCs w:val="24"/>
        </w:rPr>
        <w:t>before</w:t>
      </w:r>
      <w:r w:rsidR="009205AE" w:rsidRPr="00B93655">
        <w:rPr>
          <w:color w:val="000000" w:themeColor="text1"/>
          <w:sz w:val="24"/>
          <w:szCs w:val="24"/>
        </w:rPr>
        <w:t xml:space="preserve"> beginning the exam.</w:t>
      </w:r>
    </w:p>
    <w:p w:rsidR="009205AE" w:rsidRPr="00CE70D9" w:rsidRDefault="009205AE" w:rsidP="009205AE">
      <w:pPr>
        <w:spacing w:before="360" w:after="0" w:line="240" w:lineRule="auto"/>
        <w:rPr>
          <w:b/>
          <w:i/>
          <w:sz w:val="24"/>
          <w:szCs w:val="24"/>
          <w:u w:val="single"/>
        </w:rPr>
      </w:pPr>
      <w:r w:rsidRPr="00CE70D9">
        <w:rPr>
          <w:b/>
          <w:i/>
          <w:sz w:val="24"/>
          <w:szCs w:val="24"/>
          <w:u w:val="single"/>
        </w:rPr>
        <w:t>Communication:</w:t>
      </w:r>
      <w:r w:rsidR="00C330CA" w:rsidRPr="00C330CA">
        <w:rPr>
          <w:rFonts w:ascii="Candara" w:hAnsi="Candara"/>
          <w:noProof/>
        </w:rPr>
        <w:t xml:space="preserve"> </w:t>
      </w:r>
    </w:p>
    <w:p w:rsidR="009205AE" w:rsidRPr="00DE4977" w:rsidRDefault="009205AE" w:rsidP="009205AE">
      <w:pPr>
        <w:spacing w:before="120" w:after="0" w:line="240" w:lineRule="auto"/>
        <w:rPr>
          <w:sz w:val="24"/>
          <w:szCs w:val="24"/>
        </w:rPr>
      </w:pPr>
      <w:r w:rsidRPr="009767A2">
        <w:rPr>
          <w:sz w:val="24"/>
          <w:szCs w:val="24"/>
        </w:rPr>
        <w:t xml:space="preserve">For both parts of the exam, </w:t>
      </w:r>
      <w:r w:rsidRPr="009767A2">
        <w:rPr>
          <w:b/>
          <w:i/>
          <w:sz w:val="24"/>
          <w:szCs w:val="24"/>
        </w:rPr>
        <w:t>you must not communicate with anyone</w:t>
      </w:r>
      <w:r w:rsidRPr="009767A2">
        <w:rPr>
          <w:sz w:val="24"/>
          <w:szCs w:val="24"/>
        </w:rPr>
        <w:t xml:space="preserve"> except your instructor and his </w:t>
      </w:r>
      <w:r>
        <w:rPr>
          <w:sz w:val="24"/>
          <w:szCs w:val="24"/>
        </w:rPr>
        <w:t>assistants</w:t>
      </w:r>
      <w:r w:rsidRPr="009767A2">
        <w:rPr>
          <w:sz w:val="24"/>
          <w:szCs w:val="24"/>
        </w:rPr>
        <w:t>, if any.</w:t>
      </w:r>
      <w:r>
        <w:rPr>
          <w:sz w:val="24"/>
          <w:szCs w:val="24"/>
        </w:rPr>
        <w:t xml:space="preserve">  In particular:</w:t>
      </w:r>
    </w:p>
    <w:p w:rsidR="009205AE" w:rsidRDefault="009205AE" w:rsidP="001430D4">
      <w:pPr>
        <w:pStyle w:val="ListParagraph"/>
        <w:numPr>
          <w:ilvl w:val="2"/>
          <w:numId w:val="49"/>
        </w:numPr>
        <w:spacing w:before="120" w:after="0" w:line="240" w:lineRule="auto"/>
        <w:ind w:left="576" w:hanging="288"/>
        <w:contextualSpacing w:val="0"/>
        <w:rPr>
          <w:sz w:val="24"/>
        </w:rPr>
      </w:pPr>
      <w:r>
        <w:rPr>
          <w:sz w:val="24"/>
        </w:rPr>
        <w:t>You must</w:t>
      </w:r>
      <w:r w:rsidRPr="0064144E">
        <w:rPr>
          <w:sz w:val="24"/>
        </w:rPr>
        <w:t xml:space="preserve"> </w:t>
      </w:r>
      <w:r>
        <w:rPr>
          <w:sz w:val="24"/>
        </w:rPr>
        <w:t>not</w:t>
      </w:r>
      <w:r w:rsidRPr="0064144E">
        <w:rPr>
          <w:sz w:val="24"/>
        </w:rPr>
        <w:t xml:space="preserve"> talk with anyone else or exchange information with them</w:t>
      </w:r>
      <w:r>
        <w:rPr>
          <w:sz w:val="24"/>
        </w:rPr>
        <w:t xml:space="preserve"> during the test.</w:t>
      </w:r>
    </w:p>
    <w:p w:rsidR="009205AE" w:rsidRPr="0090757A" w:rsidRDefault="009205AE" w:rsidP="001430D4">
      <w:pPr>
        <w:pStyle w:val="ListParagraph"/>
        <w:numPr>
          <w:ilvl w:val="2"/>
          <w:numId w:val="49"/>
        </w:numPr>
        <w:spacing w:before="120" w:after="0" w:line="240" w:lineRule="auto"/>
        <w:ind w:left="576" w:hanging="288"/>
        <w:contextualSpacing w:val="0"/>
        <w:rPr>
          <w:sz w:val="24"/>
        </w:rPr>
      </w:pPr>
      <w:r w:rsidRPr="0090757A">
        <w:rPr>
          <w:b/>
          <w:i/>
          <w:sz w:val="24"/>
        </w:rPr>
        <w:t>You must NOT use email</w:t>
      </w:r>
      <w:r w:rsidRPr="0090757A">
        <w:rPr>
          <w:sz w:val="24"/>
        </w:rPr>
        <w:t xml:space="preserve">, </w:t>
      </w:r>
      <w:r w:rsidRPr="0090757A">
        <w:rPr>
          <w:i/>
          <w:sz w:val="24"/>
        </w:rPr>
        <w:t>chat</w:t>
      </w:r>
      <w:r w:rsidRPr="0090757A">
        <w:rPr>
          <w:sz w:val="24"/>
        </w:rPr>
        <w:t xml:space="preserve"> or the like during the test.</w:t>
      </w:r>
    </w:p>
    <w:p w:rsidR="009205AE" w:rsidRPr="00DE4977" w:rsidRDefault="009205AE" w:rsidP="009205AE">
      <w:pPr>
        <w:spacing w:before="360"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Time limit</w:t>
      </w:r>
      <w:r w:rsidRPr="00CE70D9">
        <w:rPr>
          <w:b/>
          <w:i/>
          <w:sz w:val="24"/>
          <w:szCs w:val="24"/>
          <w:u w:val="single"/>
        </w:rPr>
        <w:t>:</w:t>
      </w:r>
    </w:p>
    <w:p w:rsidR="009205AE" w:rsidRPr="00E6305F" w:rsidRDefault="009205AE" w:rsidP="009205AE">
      <w:pPr>
        <w:spacing w:before="120" w:after="0" w:line="240" w:lineRule="auto"/>
        <w:ind w:right="-432"/>
        <w:outlineLvl w:val="0"/>
        <w:rPr>
          <w:sz w:val="24"/>
          <w:szCs w:val="24"/>
        </w:rPr>
      </w:pPr>
      <w:r w:rsidRPr="009767A2">
        <w:rPr>
          <w:color w:val="000000" w:themeColor="text1"/>
          <w:sz w:val="24"/>
          <w:szCs w:val="24"/>
        </w:rPr>
        <w:t xml:space="preserve">You have </w:t>
      </w:r>
      <w:r w:rsidR="00AD7B38">
        <w:rPr>
          <w:b/>
          <w:i/>
          <w:color w:val="000000" w:themeColor="text1"/>
          <w:sz w:val="24"/>
          <w:szCs w:val="24"/>
        </w:rPr>
        <w:t>3</w:t>
      </w:r>
      <w:r>
        <w:rPr>
          <w:b/>
          <w:i/>
          <w:color w:val="000000" w:themeColor="text1"/>
          <w:sz w:val="24"/>
          <w:szCs w:val="24"/>
        </w:rPr>
        <w:t xml:space="preserve"> hours </w:t>
      </w:r>
      <w:r w:rsidRPr="009767A2">
        <w:rPr>
          <w:color w:val="000000" w:themeColor="text1"/>
          <w:sz w:val="24"/>
          <w:szCs w:val="24"/>
        </w:rPr>
        <w:t xml:space="preserve">to complete the entire exam – its </w:t>
      </w:r>
      <w:r w:rsidRPr="009767A2">
        <w:rPr>
          <w:i/>
          <w:color w:val="000000" w:themeColor="text1"/>
          <w:sz w:val="24"/>
          <w:szCs w:val="24"/>
        </w:rPr>
        <w:t>paper part</w:t>
      </w:r>
      <w:r w:rsidRPr="009767A2">
        <w:rPr>
          <w:color w:val="000000" w:themeColor="text1"/>
          <w:sz w:val="24"/>
          <w:szCs w:val="24"/>
        </w:rPr>
        <w:t xml:space="preserve"> and its </w:t>
      </w:r>
      <w:r w:rsidRPr="009767A2">
        <w:rPr>
          <w:i/>
          <w:color w:val="000000" w:themeColor="text1"/>
          <w:sz w:val="24"/>
          <w:szCs w:val="24"/>
        </w:rPr>
        <w:t>computer part</w:t>
      </w:r>
      <w:r w:rsidRPr="009767A2">
        <w:rPr>
          <w:color w:val="000000" w:themeColor="text1"/>
          <w:sz w:val="24"/>
          <w:szCs w:val="24"/>
        </w:rPr>
        <w:t xml:space="preserve">.  </w:t>
      </w:r>
      <w:r w:rsidR="00AD7B38">
        <w:rPr>
          <w:sz w:val="24"/>
          <w:szCs w:val="24"/>
        </w:rPr>
        <w:t>Do the paper part first (using only your prepared 1-page-front-and-back sheet)</w:t>
      </w:r>
      <w:r>
        <w:rPr>
          <w:sz w:val="24"/>
          <w:szCs w:val="24"/>
        </w:rPr>
        <w:t xml:space="preserve">.  </w:t>
      </w:r>
      <w:r w:rsidR="00AD7B38">
        <w:rPr>
          <w:sz w:val="24"/>
          <w:szCs w:val="24"/>
        </w:rPr>
        <w:t xml:space="preserve">Do not return to the paper part after you </w:t>
      </w:r>
      <w:r w:rsidRPr="009767A2">
        <w:rPr>
          <w:sz w:val="24"/>
          <w:szCs w:val="24"/>
        </w:rPr>
        <w:t>begin</w:t>
      </w:r>
      <w:r>
        <w:rPr>
          <w:sz w:val="24"/>
          <w:szCs w:val="24"/>
        </w:rPr>
        <w:t xml:space="preserve"> work on</w:t>
      </w:r>
      <w:r w:rsidRPr="009767A2">
        <w:rPr>
          <w:sz w:val="24"/>
          <w:szCs w:val="24"/>
        </w:rPr>
        <w:t xml:space="preserve"> the computer part.</w:t>
      </w:r>
    </w:p>
    <w:p w:rsidR="00C330CA" w:rsidRDefault="001430D4" w:rsidP="00C330CA">
      <w:pPr>
        <w:pStyle w:val="ListParagraph"/>
        <w:numPr>
          <w:ilvl w:val="0"/>
          <w:numId w:val="26"/>
        </w:numPr>
        <w:spacing w:before="12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lastRenderedPageBreak/>
        <w:t xml:space="preserve"> </w:t>
      </w:r>
      <w:r w:rsidR="00C330CA">
        <w:rPr>
          <w:rFonts w:ascii="Candara" w:hAnsi="Candara" w:cs="Courier New"/>
          <w:sz w:val="24"/>
          <w:szCs w:val="24"/>
        </w:rPr>
        <w:t xml:space="preserve">(6 points)  Consider the code snippet below.  It is a contrived example with poor style, but it will run without errors.  What does it print when </w:t>
      </w:r>
      <w:r w:rsidR="00C330CA" w:rsidRPr="00A5083D">
        <w:rPr>
          <w:rFonts w:ascii="Candara" w:hAnsi="Candara" w:cs="Courier New"/>
          <w:i/>
          <w:sz w:val="24"/>
          <w:szCs w:val="24"/>
        </w:rPr>
        <w:t>main</w:t>
      </w:r>
      <w:r w:rsidR="00C330CA">
        <w:rPr>
          <w:rFonts w:ascii="Candara" w:hAnsi="Candara" w:cs="Courier New"/>
          <w:sz w:val="24"/>
          <w:szCs w:val="24"/>
        </w:rPr>
        <w:t xml:space="preserve"> runs? </w:t>
      </w:r>
    </w:p>
    <w:p w:rsidR="00C330CA" w:rsidRDefault="00C330CA" w:rsidP="00C330CA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2D4FFF" wp14:editId="0E62CDE5">
                <wp:simplePos x="0" y="0"/>
                <wp:positionH relativeFrom="column">
                  <wp:posOffset>-257175</wp:posOffset>
                </wp:positionH>
                <wp:positionV relativeFrom="paragraph">
                  <wp:posOffset>335280</wp:posOffset>
                </wp:positionV>
                <wp:extent cx="3371850" cy="4552950"/>
                <wp:effectExtent l="0" t="0" r="19050" b="1905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55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B5059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main</w:t>
                            </w: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():</w:t>
                            </w: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numbers</w:t>
                            </w:r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= [6, 50, 30, [3, 2, 1]]</w:t>
                            </w: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4"/>
                                <w:szCs w:val="28"/>
                              </w:rPr>
                              <w:t>'</w:t>
                            </w:r>
                            <w:r w:rsidRPr="00B50598">
                              <w:rPr>
                                <w:rFonts w:ascii="Consolas" w:hAnsi="Consolas" w:cs="Consolas"/>
                                <w:b/>
                                <w:i/>
                                <w:color w:val="000000" w:themeColor="text1"/>
                                <w:sz w:val="24"/>
                                <w:szCs w:val="28"/>
                              </w:rPr>
                              <w:t>Before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i/>
                                <w:color w:val="000000" w:themeColor="text1"/>
                                <w:sz w:val="24"/>
                                <w:szCs w:val="28"/>
                              </w:rPr>
                              <w:t>:</w:t>
                            </w:r>
                            <w:r w:rsidRPr="00B50598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4"/>
                                <w:szCs w:val="28"/>
                              </w:rPr>
                              <w:t>'</w:t>
                            </w: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B5059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print_</w:t>
                            </w:r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them</w:t>
                            </w:r>
                            <w:proofErr w:type="spell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numbers)</w:t>
                            </w: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x = </w:t>
                            </w:r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foo</w:t>
                            </w: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numbers)</w:t>
                            </w: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numbers[</w:t>
                            </w:r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3] = x</w:t>
                            </w: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print()</w:t>
                            </w:r>
                            <w:proofErr w:type="gramEnd"/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4"/>
                                <w:szCs w:val="28"/>
                              </w:rPr>
                              <w:t>'</w:t>
                            </w:r>
                            <w:r w:rsidRPr="00B50598">
                              <w:rPr>
                                <w:rFonts w:ascii="Consolas" w:hAnsi="Consolas" w:cs="Consolas"/>
                                <w:b/>
                                <w:i/>
                                <w:color w:val="000000" w:themeColor="text1"/>
                                <w:sz w:val="24"/>
                                <w:szCs w:val="28"/>
                              </w:rPr>
                              <w:t>After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i/>
                                <w:color w:val="000000" w:themeColor="text1"/>
                                <w:sz w:val="24"/>
                                <w:szCs w:val="28"/>
                              </w:rPr>
                              <w:t>:</w:t>
                            </w:r>
                            <w:r w:rsidRPr="00B50598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4"/>
                                <w:szCs w:val="28"/>
                              </w:rPr>
                              <w:t>'</w:t>
                            </w: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B5059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print_</w:t>
                            </w:r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them</w:t>
                            </w:r>
                            <w:proofErr w:type="spell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numbers)</w:t>
                            </w: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059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print_them</w:t>
                            </w:r>
                            <w:proofErr w:type="spell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(sequence):</w:t>
                            </w: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k</w:t>
                            </w:r>
                            <w:proofErr w:type="spell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in range(</w:t>
                            </w:r>
                            <w:proofErr w:type="spellStart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len</w:t>
                            </w:r>
                            <w:proofErr w:type="spell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(sequence)):</w:t>
                            </w: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    </w:t>
                            </w:r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k, sequence[k])</w:t>
                            </w: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B5059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foo</w:t>
                            </w: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(sequence):</w:t>
                            </w: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sequence[</w:t>
                            </w:r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1] = 999</w:t>
                            </w:r>
                          </w:p>
                          <w:p w:rsidR="00C330CA" w:rsidRPr="00B50598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Cs w:val="24"/>
                              </w:rPr>
                            </w:pPr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>return</w:t>
                            </w:r>
                            <w:proofErr w:type="gramEnd"/>
                            <w:r w:rsidRPr="00B5059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-20.25pt;margin-top:26.4pt;width:265.5pt;height:35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" fillcolor="#f2f2f2 [3052]" strokecolor="black [3213]" strokeweight="2pt">
                <v:textbox inset=",7.2pt,,7.2pt">
                  <w:txbxContent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def</w:t>
                      </w:r>
                      <w:proofErr w:type="spellEnd"/>
                      <w:proofErr w:type="gram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</w:t>
                      </w:r>
                      <w:r w:rsidRPr="00B5059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main</w:t>
                      </w: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():</w:t>
                      </w: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   </w:t>
                      </w:r>
                      <w:proofErr w:type="gramStart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numbers</w:t>
                      </w:r>
                      <w:proofErr w:type="gram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= [6, 50, 30, [3, 2, 1]]</w:t>
                      </w: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   </w:t>
                      </w:r>
                      <w:proofErr w:type="gramStart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print(</w:t>
                      </w:r>
                      <w:proofErr w:type="gramEnd"/>
                      <w:r w:rsidRPr="00B50598">
                        <w:rPr>
                          <w:rFonts w:ascii="Consolas" w:hAnsi="Consolas" w:cs="Consolas"/>
                          <w:i/>
                          <w:color w:val="000000" w:themeColor="text1"/>
                          <w:sz w:val="24"/>
                          <w:szCs w:val="28"/>
                        </w:rPr>
                        <w:t>'</w:t>
                      </w:r>
                      <w:r w:rsidRPr="00B50598">
                        <w:rPr>
                          <w:rFonts w:ascii="Consolas" w:hAnsi="Consolas" w:cs="Consolas"/>
                          <w:b/>
                          <w:i/>
                          <w:color w:val="000000" w:themeColor="text1"/>
                          <w:sz w:val="24"/>
                          <w:szCs w:val="28"/>
                        </w:rPr>
                        <w:t>Before</w:t>
                      </w:r>
                      <w:r>
                        <w:rPr>
                          <w:rFonts w:ascii="Consolas" w:hAnsi="Consolas" w:cs="Consolas"/>
                          <w:b/>
                          <w:i/>
                          <w:color w:val="000000" w:themeColor="text1"/>
                          <w:sz w:val="24"/>
                          <w:szCs w:val="28"/>
                        </w:rPr>
                        <w:t>:</w:t>
                      </w:r>
                      <w:r w:rsidRPr="00B50598">
                        <w:rPr>
                          <w:rFonts w:ascii="Consolas" w:hAnsi="Consolas" w:cs="Consolas"/>
                          <w:i/>
                          <w:color w:val="000000" w:themeColor="text1"/>
                          <w:sz w:val="24"/>
                          <w:szCs w:val="28"/>
                        </w:rPr>
                        <w:t>'</w:t>
                      </w: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)</w:t>
                      </w: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   </w:t>
                      </w:r>
                      <w:proofErr w:type="spellStart"/>
                      <w:r w:rsidRPr="00B50598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8"/>
                        </w:rPr>
                        <w:t>print_</w:t>
                      </w:r>
                      <w:proofErr w:type="gramStart"/>
                      <w:r w:rsidRPr="00B50598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8"/>
                        </w:rPr>
                        <w:t>them</w:t>
                      </w:r>
                      <w:proofErr w:type="spell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numbers)</w:t>
                      </w: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   x = </w:t>
                      </w:r>
                      <w:proofErr w:type="gramStart"/>
                      <w:r w:rsidRPr="00B50598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8"/>
                        </w:rPr>
                        <w:t>foo</w:t>
                      </w: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numbers)</w:t>
                      </w: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   </w:t>
                      </w:r>
                      <w:proofErr w:type="gramStart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numbers[</w:t>
                      </w:r>
                      <w:proofErr w:type="gram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3] = x</w:t>
                      </w: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print()</w:t>
                      </w:r>
                      <w:proofErr w:type="gramEnd"/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   </w:t>
                      </w:r>
                      <w:proofErr w:type="gramStart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print(</w:t>
                      </w:r>
                      <w:proofErr w:type="gramEnd"/>
                      <w:r w:rsidRPr="00B50598">
                        <w:rPr>
                          <w:rFonts w:ascii="Consolas" w:hAnsi="Consolas" w:cs="Consolas"/>
                          <w:i/>
                          <w:color w:val="000000" w:themeColor="text1"/>
                          <w:sz w:val="24"/>
                          <w:szCs w:val="28"/>
                        </w:rPr>
                        <w:t>'</w:t>
                      </w:r>
                      <w:r w:rsidRPr="00B50598">
                        <w:rPr>
                          <w:rFonts w:ascii="Consolas" w:hAnsi="Consolas" w:cs="Consolas"/>
                          <w:b/>
                          <w:i/>
                          <w:color w:val="000000" w:themeColor="text1"/>
                          <w:sz w:val="24"/>
                          <w:szCs w:val="28"/>
                        </w:rPr>
                        <w:t>After</w:t>
                      </w:r>
                      <w:r>
                        <w:rPr>
                          <w:rFonts w:ascii="Consolas" w:hAnsi="Consolas" w:cs="Consolas"/>
                          <w:b/>
                          <w:i/>
                          <w:color w:val="000000" w:themeColor="text1"/>
                          <w:sz w:val="24"/>
                          <w:szCs w:val="28"/>
                        </w:rPr>
                        <w:t>:</w:t>
                      </w:r>
                      <w:r w:rsidRPr="00B50598">
                        <w:rPr>
                          <w:rFonts w:ascii="Consolas" w:hAnsi="Consolas" w:cs="Consolas"/>
                          <w:i/>
                          <w:color w:val="000000" w:themeColor="text1"/>
                          <w:sz w:val="24"/>
                          <w:szCs w:val="28"/>
                        </w:rPr>
                        <w:t>'</w:t>
                      </w: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)</w:t>
                      </w: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   </w:t>
                      </w:r>
                      <w:proofErr w:type="spellStart"/>
                      <w:r w:rsidRPr="00B50598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8"/>
                        </w:rPr>
                        <w:t>print_</w:t>
                      </w:r>
                      <w:proofErr w:type="gramStart"/>
                      <w:r w:rsidRPr="00B50598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8"/>
                        </w:rPr>
                        <w:t>them</w:t>
                      </w:r>
                      <w:proofErr w:type="spell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numbers)</w:t>
                      </w: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def</w:t>
                      </w:r>
                      <w:proofErr w:type="spellEnd"/>
                      <w:proofErr w:type="gram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B5059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print_them</w:t>
                      </w:r>
                      <w:proofErr w:type="spell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(sequence):</w:t>
                      </w: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for</w:t>
                      </w:r>
                      <w:proofErr w:type="gram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k</w:t>
                      </w:r>
                      <w:proofErr w:type="spell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in range(</w:t>
                      </w:r>
                      <w:proofErr w:type="spellStart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len</w:t>
                      </w:r>
                      <w:proofErr w:type="spell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(sequence)):</w:t>
                      </w: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       </w:t>
                      </w:r>
                      <w:proofErr w:type="gramStart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print(</w:t>
                      </w:r>
                      <w:proofErr w:type="gram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k, sequence[k])</w:t>
                      </w: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def</w:t>
                      </w:r>
                      <w:proofErr w:type="spellEnd"/>
                      <w:proofErr w:type="gram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</w:t>
                      </w:r>
                      <w:r w:rsidRPr="00B5059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  <w:t>foo</w:t>
                      </w: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(sequence):</w:t>
                      </w: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</w:pP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   </w:t>
                      </w:r>
                      <w:proofErr w:type="gramStart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sequence[</w:t>
                      </w:r>
                      <w:proofErr w:type="gram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1] = 999</w:t>
                      </w:r>
                    </w:p>
                    <w:p w:rsidR="00C330CA" w:rsidRPr="00B50598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Cs w:val="24"/>
                        </w:rPr>
                      </w:pPr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   </w:t>
                      </w:r>
                      <w:proofErr w:type="gramStart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>return</w:t>
                      </w:r>
                      <w:proofErr w:type="gramEnd"/>
                      <w:r w:rsidRPr="00B5059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8"/>
                        </w:rPr>
                        <w:t xml:space="preserve"> 88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17F03" wp14:editId="25F29878">
                <wp:simplePos x="0" y="0"/>
                <wp:positionH relativeFrom="column">
                  <wp:posOffset>3371850</wp:posOffset>
                </wp:positionH>
                <wp:positionV relativeFrom="paragraph">
                  <wp:posOffset>316230</wp:posOffset>
                </wp:positionV>
                <wp:extent cx="2847975" cy="7439025"/>
                <wp:effectExtent l="0" t="0" r="28575" b="2857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439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568D"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Output:</w:t>
                            </w: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67879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Before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:</w:t>
                            </w: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C330CA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After:</w:t>
                            </w:r>
                          </w:p>
                          <w:p w:rsidR="00C330CA" w:rsidRPr="00367879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265.5pt;margin-top:24.9pt;width:224.25pt;height:585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" filled="f" strokecolor="black [3213]" strokeweight="2pt">
                <v:textbox inset=",7.2pt,,7.2pt">
                  <w:txbxContent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FE568D"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Output:</w:t>
                      </w: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367879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>Before</w:t>
                      </w: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>:</w:t>
                      </w: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C330CA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>After:</w:t>
                      </w:r>
                    </w:p>
                    <w:p w:rsidR="00C330CA" w:rsidRPr="00367879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ndara" w:hAnsi="Candara" w:cs="Courier New"/>
          <w:sz w:val="24"/>
          <w:szCs w:val="24"/>
        </w:rPr>
        <w:t>Write your answer in the box to the right.</w:t>
      </w:r>
    </w:p>
    <w:p w:rsidR="00C330CA" w:rsidRPr="00770DFC" w:rsidRDefault="00C330CA" w:rsidP="00C330CA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:rsidR="00C330CA" w:rsidRDefault="00C330CA" w:rsidP="00C330CA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br w:type="page"/>
      </w:r>
    </w:p>
    <w:p w:rsidR="00C330CA" w:rsidRDefault="00C330CA" w:rsidP="00C330CA">
      <w:pPr>
        <w:pStyle w:val="ListParagraph"/>
        <w:numPr>
          <w:ilvl w:val="0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onsolas" w:hAnsi="Consolas" w:cs="Consolas"/>
          <w:noProof/>
          <w:color w:val="0000FF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CFE92A" wp14:editId="5130EB97">
                <wp:simplePos x="0" y="0"/>
                <wp:positionH relativeFrom="column">
                  <wp:posOffset>-382905</wp:posOffset>
                </wp:positionH>
                <wp:positionV relativeFrom="paragraph">
                  <wp:posOffset>325120</wp:posOffset>
                </wp:positionV>
                <wp:extent cx="2505075" cy="6505575"/>
                <wp:effectExtent l="0" t="0" r="28575" b="2857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6505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1C1E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main</w:t>
                            </w: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():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a = 33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b = [5, 40, 77]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c = [40, 20, 100]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d = </w:t>
                            </w:r>
                            <w:r w:rsidRPr="009C1C1E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'square'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blah</w:t>
                            </w: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a, b, c, d)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'A.'</w:t>
                            </w: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, a)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'B.'</w:t>
                            </w: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, b)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'C.'</w:t>
                            </w: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, c)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'D.'</w:t>
                            </w: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, d)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1C1E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blah</w:t>
                            </w: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(x, y, b, d):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x = 999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y[</w:t>
                            </w:r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0] = 88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b[</w:t>
                            </w:r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1] = 53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d = </w:t>
                            </w:r>
                            <w:r w:rsidRPr="009C1C1E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'donuts'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y = [1, 1, 1, 1]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y[</w:t>
                            </w:r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2] = 66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'1.'</w:t>
                            </w: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, x)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'2.'</w:t>
                            </w: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, y)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'3.'</w:t>
                            </w: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, b)</w:t>
                            </w:r>
                          </w:p>
                          <w:p w:rsidR="00C330CA" w:rsidRPr="009C1C1E" w:rsidRDefault="00C330CA" w:rsidP="00C330C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9C1C1E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'4.'</w:t>
                            </w:r>
                            <w:r w:rsidRPr="009C1C1E">
                              <w:rPr>
                                <w:rFonts w:ascii="Consolas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left:0;text-align:left;margin-left:-30.15pt;margin-top:25.6pt;width:197.25pt;height:512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" fillcolor="#f2f2f2 [3052]" strokecolor="black [3213]" strokeweight="2pt">
                <v:textbox inset=",7.2pt,,7.2pt">
                  <w:txbxContent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def</w:t>
                      </w:r>
                      <w:proofErr w:type="spellEnd"/>
                      <w:proofErr w:type="gramEnd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C1C1E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main</w:t>
                      </w: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():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a = 33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b = [5, 40, 77]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c = [40, 20, 100]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d = </w:t>
                      </w:r>
                      <w:r w:rsidRPr="009C1C1E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'square'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9C1C1E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8"/>
                        </w:rPr>
                        <w:t>blah</w:t>
                      </w: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a, b, c, d)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9C1C1E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'A.'</w:t>
                      </w: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, a)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9C1C1E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'B.'</w:t>
                      </w: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, b)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9C1C1E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'C.'</w:t>
                      </w: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, c)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9C1C1E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'D.'</w:t>
                      </w: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, d)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def</w:t>
                      </w:r>
                      <w:proofErr w:type="spellEnd"/>
                      <w:proofErr w:type="gramEnd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C1C1E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blah</w:t>
                      </w: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(x, y, b, d):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x = 999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y[</w:t>
                      </w:r>
                      <w:proofErr w:type="gramEnd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0] = 88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b[</w:t>
                      </w:r>
                      <w:proofErr w:type="gramEnd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1] = 53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d = </w:t>
                      </w:r>
                      <w:r w:rsidRPr="009C1C1E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'donuts'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y = [1, 1, 1, 1]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y[</w:t>
                      </w:r>
                      <w:proofErr w:type="gramEnd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2] = 66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9C1C1E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'1.'</w:t>
                      </w: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, x)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9C1C1E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'2.'</w:t>
                      </w: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, y)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9C1C1E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'3.'</w:t>
                      </w: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, b)</w:t>
                      </w:r>
                    </w:p>
                    <w:p w:rsidR="00C330CA" w:rsidRPr="009C1C1E" w:rsidRDefault="00C330CA" w:rsidP="00C330CA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9C1C1E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'4.'</w:t>
                      </w:r>
                      <w:r w:rsidRPr="009C1C1E">
                        <w:rPr>
                          <w:rFonts w:ascii="Consolas" w:hAnsi="Consolas" w:cs="Consolas"/>
                          <w:color w:val="000000" w:themeColor="text1"/>
                          <w:sz w:val="28"/>
                          <w:szCs w:val="28"/>
                        </w:rPr>
                        <w:t>, d)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ndara" w:hAnsi="Candara"/>
          <w:sz w:val="24"/>
        </w:rPr>
        <w:t xml:space="preserve">(8 points)  Consider the code in the box below.  To the right of the box of code, draw the </w:t>
      </w:r>
      <w:r w:rsidRPr="0087499C">
        <w:rPr>
          <w:rFonts w:ascii="Candara" w:hAnsi="Candara"/>
          <w:b/>
          <w:i/>
          <w:sz w:val="24"/>
        </w:rPr>
        <w:t>box-and-pointer diagram</w:t>
      </w:r>
      <w:r>
        <w:rPr>
          <w:rFonts w:ascii="Candara" w:hAnsi="Candara"/>
          <w:sz w:val="24"/>
        </w:rPr>
        <w:t xml:space="preserve"> for what happens when </w:t>
      </w:r>
      <w:r w:rsidRPr="0087499C">
        <w:rPr>
          <w:rFonts w:ascii="Consolas" w:hAnsi="Consolas" w:cs="Consolas"/>
          <w:b/>
          <w:i/>
          <w:sz w:val="24"/>
        </w:rPr>
        <w:t>main</w:t>
      </w:r>
      <w:r>
        <w:rPr>
          <w:rFonts w:ascii="Candara" w:hAnsi="Candara"/>
          <w:sz w:val="24"/>
        </w:rPr>
        <w:t xml:space="preserve"> runs.  In the space at the bottom, show what the code would </w:t>
      </w:r>
      <w:r w:rsidRPr="0087499C">
        <w:rPr>
          <w:rFonts w:ascii="Candara" w:hAnsi="Candara"/>
          <w:b/>
          <w:i/>
          <w:sz w:val="24"/>
        </w:rPr>
        <w:t>print</w:t>
      </w:r>
      <w:r>
        <w:rPr>
          <w:rFonts w:ascii="Candara" w:hAnsi="Candara"/>
          <w:sz w:val="24"/>
        </w:rPr>
        <w:t xml:space="preserve"> when </w:t>
      </w:r>
      <w:r w:rsidRPr="0087499C">
        <w:rPr>
          <w:rFonts w:ascii="Consolas" w:hAnsi="Consolas" w:cs="Consolas"/>
          <w:b/>
          <w:i/>
          <w:sz w:val="24"/>
        </w:rPr>
        <w:t>main</w:t>
      </w:r>
      <w:r>
        <w:rPr>
          <w:rFonts w:ascii="Candara" w:hAnsi="Candara"/>
          <w:sz w:val="24"/>
        </w:rPr>
        <w:t xml:space="preserve"> runs.</w:t>
      </w:r>
      <w:bookmarkStart w:id="0" w:name="_GoBack"/>
      <w:bookmarkEnd w:id="0"/>
    </w:p>
    <w:p w:rsidR="00C330CA" w:rsidRPr="009C1C1E" w:rsidRDefault="00C330CA" w:rsidP="00C330CA">
      <w:pPr>
        <w:spacing w:before="120" w:after="0" w:line="240" w:lineRule="auto"/>
        <w:ind w:firstLine="288"/>
        <w:rPr>
          <w:rFonts w:ascii="Candara" w:hAnsi="Candara"/>
          <w:sz w:val="24"/>
        </w:rPr>
      </w:pPr>
      <w:r w:rsidRPr="009C1C1E">
        <w:rPr>
          <w:rFonts w:ascii="Candara" w:hAnsi="Candara"/>
          <w:b/>
          <w:sz w:val="24"/>
          <w:u w:val="single"/>
        </w:rPr>
        <w:t>Draw box-and-pointer diagram below here</w:t>
      </w:r>
    </w:p>
    <w:p w:rsidR="00C330CA" w:rsidRDefault="00C330CA" w:rsidP="00C330CA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C330CA" w:rsidRDefault="00C330CA" w:rsidP="00C330CA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C330CA" w:rsidRDefault="00C330CA" w:rsidP="00C330CA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C330CA" w:rsidRDefault="00C330CA" w:rsidP="00C330CA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C330CA" w:rsidRDefault="00C330CA" w:rsidP="00C330CA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C330CA" w:rsidRDefault="00C330CA" w:rsidP="00C330CA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C330CA" w:rsidRDefault="00C330CA" w:rsidP="00C330CA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C330CA" w:rsidRDefault="00C330CA" w:rsidP="00C330CA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C330CA" w:rsidRDefault="00C330CA" w:rsidP="00C330CA">
      <w:pPr>
        <w:autoSpaceDE w:val="0"/>
        <w:autoSpaceDN w:val="0"/>
        <w:spacing w:before="120" w:after="0" w:line="240" w:lineRule="auto"/>
        <w:rPr>
          <w:rFonts w:cs="Consolas"/>
          <w:sz w:val="24"/>
          <w:szCs w:val="24"/>
        </w:rPr>
      </w:pPr>
    </w:p>
    <w:p w:rsidR="00C330CA" w:rsidRDefault="00C330CA" w:rsidP="00C330CA">
      <w:pPr>
        <w:autoSpaceDE w:val="0"/>
        <w:autoSpaceDN w:val="0"/>
        <w:spacing w:before="120" w:after="0" w:line="240" w:lineRule="auto"/>
        <w:rPr>
          <w:rFonts w:cs="Consolas"/>
          <w:sz w:val="24"/>
          <w:szCs w:val="24"/>
        </w:rPr>
      </w:pPr>
    </w:p>
    <w:p w:rsidR="00C330CA" w:rsidRDefault="00C330CA" w:rsidP="00C330CA">
      <w:pPr>
        <w:autoSpaceDE w:val="0"/>
        <w:autoSpaceDN w:val="0"/>
        <w:spacing w:before="120" w:after="0" w:line="240" w:lineRule="auto"/>
        <w:rPr>
          <w:rFonts w:cs="Consolas"/>
          <w:sz w:val="24"/>
          <w:szCs w:val="24"/>
        </w:rPr>
      </w:pPr>
    </w:p>
    <w:p w:rsidR="00C330CA" w:rsidRDefault="00C330CA" w:rsidP="00C330CA">
      <w:pPr>
        <w:autoSpaceDE w:val="0"/>
        <w:autoSpaceDN w:val="0"/>
        <w:spacing w:before="120" w:after="0" w:line="240" w:lineRule="auto"/>
        <w:rPr>
          <w:rFonts w:cs="Consolas"/>
          <w:sz w:val="24"/>
          <w:szCs w:val="24"/>
        </w:rPr>
      </w:pPr>
    </w:p>
    <w:p w:rsidR="00C330CA" w:rsidRDefault="00C330CA" w:rsidP="00C330CA">
      <w:pPr>
        <w:autoSpaceDE w:val="0"/>
        <w:autoSpaceDN w:val="0"/>
        <w:spacing w:before="120" w:after="0" w:line="240" w:lineRule="auto"/>
        <w:rPr>
          <w:rFonts w:cs="Consolas"/>
          <w:sz w:val="24"/>
          <w:szCs w:val="24"/>
        </w:rPr>
      </w:pPr>
    </w:p>
    <w:p w:rsidR="00C330CA" w:rsidRDefault="00C330CA" w:rsidP="00C330CA">
      <w:pPr>
        <w:autoSpaceDE w:val="0"/>
        <w:autoSpaceDN w:val="0"/>
        <w:spacing w:before="120" w:after="0" w:line="240" w:lineRule="auto"/>
        <w:rPr>
          <w:rFonts w:cs="Consolas"/>
          <w:sz w:val="24"/>
          <w:szCs w:val="24"/>
        </w:rPr>
      </w:pPr>
    </w:p>
    <w:p w:rsidR="00C330CA" w:rsidRDefault="00C330CA" w:rsidP="00C330CA">
      <w:pPr>
        <w:autoSpaceDE w:val="0"/>
        <w:autoSpaceDN w:val="0"/>
        <w:spacing w:before="120" w:after="0" w:line="240" w:lineRule="auto"/>
        <w:rPr>
          <w:rFonts w:cs="Consolas"/>
          <w:sz w:val="24"/>
          <w:szCs w:val="24"/>
        </w:rPr>
      </w:pPr>
    </w:p>
    <w:p w:rsidR="00C330CA" w:rsidRDefault="00C330CA" w:rsidP="00C330CA">
      <w:pPr>
        <w:autoSpaceDE w:val="0"/>
        <w:autoSpaceDN w:val="0"/>
        <w:spacing w:before="120" w:after="0" w:line="240" w:lineRule="auto"/>
        <w:rPr>
          <w:rFonts w:cs="Consolas"/>
          <w:sz w:val="24"/>
          <w:szCs w:val="24"/>
        </w:rPr>
      </w:pPr>
    </w:p>
    <w:p w:rsidR="00C330CA" w:rsidRDefault="00C330CA" w:rsidP="00C330CA">
      <w:pPr>
        <w:autoSpaceDE w:val="0"/>
        <w:autoSpaceDN w:val="0"/>
        <w:spacing w:before="120" w:after="0" w:line="240" w:lineRule="auto"/>
        <w:rPr>
          <w:rFonts w:cs="Consolas"/>
          <w:sz w:val="24"/>
          <w:szCs w:val="24"/>
        </w:rPr>
      </w:pPr>
    </w:p>
    <w:p w:rsidR="00C330CA" w:rsidRDefault="00C330CA" w:rsidP="00C330CA">
      <w:pPr>
        <w:autoSpaceDE w:val="0"/>
        <w:autoSpaceDN w:val="0"/>
        <w:spacing w:before="120" w:after="0" w:line="240" w:lineRule="auto"/>
        <w:rPr>
          <w:rFonts w:cs="Consolas"/>
          <w:sz w:val="24"/>
          <w:szCs w:val="24"/>
        </w:rPr>
      </w:pPr>
    </w:p>
    <w:p w:rsidR="00C330CA" w:rsidRDefault="00C330CA" w:rsidP="00C330CA">
      <w:pPr>
        <w:autoSpaceDE w:val="0"/>
        <w:autoSpaceDN w:val="0"/>
        <w:spacing w:before="120" w:after="0" w:line="240" w:lineRule="auto"/>
        <w:rPr>
          <w:rFonts w:cs="Consolas"/>
          <w:sz w:val="24"/>
          <w:szCs w:val="24"/>
        </w:rPr>
      </w:pPr>
    </w:p>
    <w:p w:rsidR="00C330CA" w:rsidRDefault="00C330CA" w:rsidP="00C330CA">
      <w:pPr>
        <w:autoSpaceDE w:val="0"/>
        <w:autoSpaceDN w:val="0"/>
        <w:spacing w:before="120" w:after="0" w:line="240" w:lineRule="auto"/>
        <w:rPr>
          <w:rFonts w:cs="Consolas"/>
          <w:sz w:val="24"/>
          <w:szCs w:val="24"/>
        </w:rPr>
      </w:pPr>
    </w:p>
    <w:p w:rsidR="00C330CA" w:rsidRDefault="00C330CA" w:rsidP="00C330CA">
      <w:pPr>
        <w:autoSpaceDE w:val="0"/>
        <w:autoSpaceDN w:val="0"/>
        <w:spacing w:before="120" w:after="0" w:line="240" w:lineRule="auto"/>
        <w:rPr>
          <w:rFonts w:cs="Consolas"/>
          <w:sz w:val="24"/>
          <w:szCs w:val="24"/>
        </w:rPr>
      </w:pPr>
    </w:p>
    <w:p w:rsidR="00C330CA" w:rsidRDefault="00C330CA" w:rsidP="00C330CA">
      <w:pPr>
        <w:autoSpaceDE w:val="0"/>
        <w:autoSpaceDN w:val="0"/>
        <w:spacing w:before="60"/>
        <w:rPr>
          <w:rFonts w:cs="Consolas"/>
          <w:sz w:val="24"/>
          <w:szCs w:val="24"/>
        </w:rPr>
      </w:pPr>
      <w:r w:rsidRPr="004A6798">
        <w:rPr>
          <w:rFonts w:cs="Consolas"/>
          <w:sz w:val="24"/>
          <w:szCs w:val="24"/>
        </w:rPr>
        <w:t>Wha</w:t>
      </w:r>
      <w:r>
        <w:rPr>
          <w:rFonts w:cs="Consolas"/>
          <w:sz w:val="24"/>
          <w:szCs w:val="24"/>
        </w:rPr>
        <w:t xml:space="preserve">t prints when </w:t>
      </w:r>
      <w:r w:rsidRPr="000B3665">
        <w:rPr>
          <w:rFonts w:ascii="Consolas" w:hAnsi="Consolas" w:cs="Consolas"/>
          <w:b/>
          <w:i/>
          <w:sz w:val="24"/>
          <w:szCs w:val="24"/>
        </w:rPr>
        <w:t>main</w:t>
      </w:r>
      <w:r>
        <w:rPr>
          <w:rFonts w:cs="Consolas"/>
          <w:sz w:val="24"/>
          <w:szCs w:val="24"/>
        </w:rPr>
        <w:t xml:space="preserve"> runs?</w:t>
      </w:r>
    </w:p>
    <w:p w:rsidR="00C330CA" w:rsidRDefault="00C330CA" w:rsidP="00C330CA">
      <w:pPr>
        <w:autoSpaceDE w:val="0"/>
        <w:autoSpaceDN w:val="0"/>
        <w:spacing w:before="48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CAD8F2" wp14:editId="6CF194A0">
                <wp:simplePos x="0" y="0"/>
                <wp:positionH relativeFrom="column">
                  <wp:posOffset>2755075</wp:posOffset>
                </wp:positionH>
                <wp:positionV relativeFrom="paragraph">
                  <wp:posOffset>282651</wp:posOffset>
                </wp:positionV>
                <wp:extent cx="344385" cy="1610820"/>
                <wp:effectExtent l="0" t="76200" r="0" b="2794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1610820"/>
                        </a:xfrm>
                        <a:custGeom>
                          <a:avLst/>
                          <a:gdLst>
                            <a:gd name="connsiteX0" fmla="*/ 0 w 344385"/>
                            <a:gd name="connsiteY0" fmla="*/ 1610820 h 1610820"/>
                            <a:gd name="connsiteX1" fmla="*/ 118754 w 344385"/>
                            <a:gd name="connsiteY1" fmla="*/ 803298 h 1610820"/>
                            <a:gd name="connsiteX2" fmla="*/ 35626 w 344385"/>
                            <a:gd name="connsiteY2" fmla="*/ 114529 h 1610820"/>
                            <a:gd name="connsiteX3" fmla="*/ 344385 w 344385"/>
                            <a:gd name="connsiteY3" fmla="*/ 7651 h 16108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4385" h="1610820">
                              <a:moveTo>
                                <a:pt x="0" y="1610820"/>
                              </a:moveTo>
                              <a:cubicBezTo>
                                <a:pt x="56408" y="1331750"/>
                                <a:pt x="112816" y="1052680"/>
                                <a:pt x="118754" y="803298"/>
                              </a:cubicBezTo>
                              <a:cubicBezTo>
                                <a:pt x="124692" y="553916"/>
                                <a:pt x="-1979" y="247137"/>
                                <a:pt x="35626" y="114529"/>
                              </a:cubicBezTo>
                              <a:cubicBezTo>
                                <a:pt x="73231" y="-18079"/>
                                <a:pt x="208808" y="-5214"/>
                                <a:pt x="344385" y="76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style="position:absolute;margin-left:216.95pt;margin-top:22.25pt;width:27.1pt;height:126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4385,16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" path="m,1610820c56408,1331750,112816,1052680,118754,803298,124692,553916,-1979,247137,35626,114529,73231,-18079,208808,-5214,344385,7651e" filled="f" strokecolor="red" strokeweight="2pt">
                <v:stroke endarrow="open"/>
                <v:path arrowok="t" o:connecttype="custom" o:connectlocs="0,1610820;118754,803298;35626,114529;344385,7651" o:connectangles="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4"/>
          <w:szCs w:val="24"/>
        </w:rPr>
        <w:t>1. ____________________________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A. _____________________________</w:t>
      </w:r>
    </w:p>
    <w:p w:rsidR="00C330CA" w:rsidRDefault="00C330CA" w:rsidP="00C330CA">
      <w:pPr>
        <w:autoSpaceDE w:val="0"/>
        <w:autoSpaceDN w:val="0"/>
        <w:spacing w:before="48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 ____________________________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B. _____________________________</w:t>
      </w:r>
    </w:p>
    <w:p w:rsidR="00C330CA" w:rsidRDefault="00C330CA" w:rsidP="00C330CA">
      <w:pPr>
        <w:autoSpaceDE w:val="0"/>
        <w:autoSpaceDN w:val="0"/>
        <w:spacing w:before="48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 ____________________________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C. _____________________________</w:t>
      </w:r>
    </w:p>
    <w:p w:rsidR="009846EA" w:rsidRPr="00C330CA" w:rsidRDefault="00C330CA" w:rsidP="00C330CA">
      <w:pPr>
        <w:autoSpaceDE w:val="0"/>
        <w:autoSpaceDN w:val="0"/>
        <w:spacing w:before="48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 ____________________________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D _____________________________</w:t>
      </w:r>
    </w:p>
    <w:sectPr w:rsidR="009846EA" w:rsidRPr="00C330CA" w:rsidSect="00C82BE3">
      <w:headerReference w:type="default" r:id="rId9"/>
      <w:pgSz w:w="12240" w:h="15840" w:code="1"/>
      <w:pgMar w:top="1008" w:right="1440" w:bottom="576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4E6" w:rsidRDefault="003104E6" w:rsidP="00117AA5">
      <w:pPr>
        <w:spacing w:after="0" w:line="240" w:lineRule="auto"/>
      </w:pPr>
      <w:r>
        <w:separator/>
      </w:r>
    </w:p>
  </w:endnote>
  <w:endnote w:type="continuationSeparator" w:id="0">
    <w:p w:rsidR="003104E6" w:rsidRDefault="003104E6" w:rsidP="0011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4E6" w:rsidRDefault="003104E6" w:rsidP="00117AA5">
      <w:pPr>
        <w:spacing w:after="0" w:line="240" w:lineRule="auto"/>
      </w:pPr>
      <w:r>
        <w:separator/>
      </w:r>
    </w:p>
  </w:footnote>
  <w:footnote w:type="continuationSeparator" w:id="0">
    <w:p w:rsidR="003104E6" w:rsidRDefault="003104E6" w:rsidP="0011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ED" w:rsidRDefault="00F447ED"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74B8313" wp14:editId="46F0324A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6437908" cy="323850"/>
              <wp:effectExtent l="0" t="0" r="127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7908" cy="323850"/>
                        <a:chOff x="1440" y="645"/>
                        <a:chExt cx="9181" cy="510"/>
                      </a:xfrm>
                    </wpg:grpSpPr>
                    <wps:wsp>
                      <wps:cNvPr id="20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440" y="645"/>
                          <a:ext cx="7878" cy="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47ED" w:rsidRPr="00CE5A4F" w:rsidRDefault="00F447ED" w:rsidP="00B76B51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  <w:r w:rsidRPr="00CE5A4F"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>CSSE 120 – Introd</w:t>
                            </w:r>
                            <w: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>uction to Software Development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Test </w:t>
                            </w:r>
                            <w:r w:rsidR="00C330CA">
                              <w:rPr>
                                <w:rFonts w:ascii="Cambria" w:hAnsi="Cambr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ambria" w:hAnsi="Cambr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– Paper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and Pencil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  <wps:wsp>
                      <wps:cNvPr id="23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9318" y="645"/>
                          <a:ext cx="1303" cy="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47ED" w:rsidRPr="001D2FC1" w:rsidRDefault="003104E6" w:rsidP="00B76B51">
                            <w:pPr>
                              <w:pStyle w:val="Footer"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Cambria" w:hAnsi="Cambria"/>
                                  <w:sz w:val="24"/>
                                  <w:szCs w:val="24"/>
                                </w:rPr>
                                <w:id w:val="-1162075113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id w:val="-808548271"/>
                                    <w:docPartObj>
                                      <w:docPartGallery w:val="Page Numbers (Top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F447ED" w:rsidRPr="001D2FC1"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Page </w:t>
                                    </w:r>
                                    <w:r w:rsidR="00F447ED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="00F447ED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instrText xml:space="preserve"> PAGE </w:instrText>
                                    </w:r>
                                    <w:r w:rsidR="00F447ED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C330CA">
                                      <w:rPr>
                                        <w:rFonts w:ascii="Cambria" w:hAnsi="Cambria"/>
                                        <w:b/>
                                        <w:noProof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  <w:r w:rsidR="00F447ED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 w:rsidR="00F447ED" w:rsidRPr="001D2FC1"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of </w:t>
                                    </w:r>
                                    <w:r w:rsidR="00F447ED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="00F447ED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instrText xml:space="preserve"> NUMPAGES  </w:instrText>
                                    </w:r>
                                    <w:r w:rsidR="00F447ED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C330CA">
                                      <w:rPr>
                                        <w:rFonts w:ascii="Cambria" w:hAnsi="Cambria"/>
                                        <w:b/>
                                        <w:noProof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  <w:r w:rsidR="00F447ED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:rsidR="00F447ED" w:rsidRDefault="00F447ED" w:rsidP="00CE5A4F">
                            <w:pPr>
                              <w:jc w:val="right"/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</w:p>
                          <w:p w:rsidR="00F447ED" w:rsidRPr="00CE5A4F" w:rsidRDefault="00F447ED" w:rsidP="00CE5A4F">
                            <w:pPr>
                              <w:jc w:val="right"/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31" style="position:absolute;margin-left:0;margin-top:-3.6pt;width:506.9pt;height:25.5pt;z-index:251663360" coordorigin="1440,645" coordsize="9181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2" type="#_x0000_t202" style="position:absolute;left:1440;top:645;width:7878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z6MUA&#10;AADbAAAADwAAAGRycy9kb3ducmV2LnhtbERPTWvCQBC9F/wPywi9FN2YQxuiq0ihYBEpsVbwNmTH&#10;JCY7m2RXTfvru4dCj4/3vVgNphE36l1lWcFsGoEgzq2uuFBw+HybJCCcR9bYWCYF3+RgtRw9LDDV&#10;9s4Z3fa+ECGEXYoKSu/bVEqXl2TQTW1LHLiz7Q36APtC6h7vIdw0Mo6iZ2mw4tBQYkuvJeX1/moU&#10;nI6H7Lp77+qXLvmKt9HTR3X5OSv1OB7WcxCeBv8v/nNvtII4rA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HHPoxQAAANsAAAAPAAAAAAAAAAAAAAAAAJgCAABkcnMv&#10;ZG93bnJldi54bWxQSwUGAAAAAAQABAD1AAAAigMAAAAA&#10;" stroked="f" strokecolor="#548dd4 [1951]">
                <v:textbox inset="0,,0">
                  <w:txbxContent>
                    <w:p w:rsidR="00F447ED" w:rsidRPr="00CE5A4F" w:rsidRDefault="00F447ED" w:rsidP="00B76B51">
                      <w:pPr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  <w:r w:rsidRPr="00CE5A4F">
                        <w:rPr>
                          <w:rFonts w:asciiTheme="majorHAnsi" w:hAnsiTheme="majorHAnsi"/>
                          <w:color w:val="595959" w:themeColor="text1" w:themeTint="A6"/>
                        </w:rPr>
                        <w:t>CSSE 120 – Introd</w:t>
                      </w:r>
                      <w:r>
                        <w:rPr>
                          <w:rFonts w:asciiTheme="majorHAnsi" w:hAnsiTheme="majorHAnsi"/>
                          <w:color w:val="595959" w:themeColor="text1" w:themeTint="A6"/>
                        </w:rPr>
                        <w:t>uction to Software Development</w:t>
                      </w:r>
                      <w:proofErr w:type="gramStart"/>
                      <w:r>
                        <w:rPr>
                          <w:rFonts w:asciiTheme="majorHAnsi" w:hAnsiTheme="majorHAnsi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Cambria" w:hAnsi="Cambria"/>
                          <w:color w:val="595959" w:themeColor="text1" w:themeTint="A6"/>
                          <w:sz w:val="24"/>
                          <w:szCs w:val="24"/>
                        </w:rPr>
                        <w:t xml:space="preserve">Test </w:t>
                      </w:r>
                      <w:r w:rsidR="00C330CA">
                        <w:rPr>
                          <w:rFonts w:ascii="Cambria" w:hAnsi="Cambria"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Cambria" w:hAnsi="Cambria"/>
                          <w:color w:val="595959" w:themeColor="text1" w:themeTint="A6"/>
                          <w:sz w:val="24"/>
                          <w:szCs w:val="24"/>
                        </w:rPr>
                        <w:t xml:space="preserve"> – Paper</w:t>
                      </w:r>
                      <w:proofErr w:type="gramEnd"/>
                      <w:r>
                        <w:rPr>
                          <w:rFonts w:ascii="Cambria" w:hAnsi="Cambria"/>
                          <w:color w:val="595959" w:themeColor="text1" w:themeTint="A6"/>
                          <w:sz w:val="24"/>
                          <w:szCs w:val="24"/>
                        </w:rPr>
                        <w:t xml:space="preserve"> and Pencil</w:t>
                      </w:r>
                    </w:p>
                  </w:txbxContent>
                </v:textbox>
              </v:shape>
              <v:shape id="Text Box 5" o:spid="_x0000_s1033" type="#_x0000_t202" style="position:absolute;left:9318;top:645;width:1303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+j8QA&#10;AADbAAAADwAAAGRycy9kb3ducmV2LnhtbESPQWvCQBSE74L/YXlCb7rRQhvSbETEFkt70NiLt0f2&#10;mQ1m36bZrab/vlsQPA4z8w2TLwfbigv1vnGsYD5LQBBXTjdcK/g6vE5TED4ga2wdk4Jf8rAsxqMc&#10;M+2uvKdLGWoRIewzVGBC6DIpfWXIop+5jjh6J9dbDFH2tdQ9XiPctnKRJE/SYsNxwWBHa0PVufyx&#10;CrbH9PBB728m3W3wmXbsv+XxU6mHybB6ARFoCPfwrb3VChaP8P8l/gB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avo/EAAAA2wAAAA8AAAAAAAAAAAAAAAAAmAIAAGRycy9k&#10;b3ducmV2LnhtbFBLBQYAAAAABAAEAPUAAACJAwAAAAA=&#10;" stroked="f">
                <v:textbox inset="0,,0">
                  <w:txbxContent>
                    <w:p w:rsidR="00F447ED" w:rsidRPr="001D2FC1" w:rsidRDefault="003104E6" w:rsidP="00B76B51">
                      <w:pPr>
                        <w:pStyle w:val="Footer"/>
                        <w:jc w:val="right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Cambria" w:hAnsi="Cambria"/>
                            <w:sz w:val="24"/>
                            <w:szCs w:val="24"/>
                          </w:rPr>
                          <w:id w:val="-1162075113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id w:val="-808548271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F447ED" w:rsidRPr="001D2FC1">
                                <w:rPr>
                                  <w:rFonts w:ascii="Cambria" w:hAnsi="Cambr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Page </w:t>
                              </w:r>
                              <w:r w:rsidR="00F447ED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F447ED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instrText xml:space="preserve"> PAGE </w:instrText>
                              </w:r>
                              <w:r w:rsidR="00F447ED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330CA">
                                <w:rPr>
                                  <w:rFonts w:ascii="Cambria" w:hAnsi="Cambria"/>
                                  <w:b/>
                                  <w:noProof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F447ED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F447ED" w:rsidRPr="001D2FC1">
                                <w:rPr>
                                  <w:rFonts w:ascii="Cambria" w:hAnsi="Cambr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of </w:t>
                              </w:r>
                              <w:r w:rsidR="00F447ED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F447ED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instrText xml:space="preserve"> NUMPAGES  </w:instrText>
                              </w:r>
                              <w:r w:rsidR="00F447ED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330CA">
                                <w:rPr>
                                  <w:rFonts w:ascii="Cambria" w:hAnsi="Cambria"/>
                                  <w:b/>
                                  <w:noProof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F447ED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sdtContent>
                      </w:sdt>
                    </w:p>
                    <w:p w:rsidR="00F447ED" w:rsidRDefault="00F447ED" w:rsidP="00CE5A4F">
                      <w:pPr>
                        <w:jc w:val="right"/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</w:p>
                    <w:p w:rsidR="00F447ED" w:rsidRPr="00CE5A4F" w:rsidRDefault="00F447ED" w:rsidP="00CE5A4F">
                      <w:pPr>
                        <w:jc w:val="right"/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61F4"/>
    <w:multiLevelType w:val="hybridMultilevel"/>
    <w:tmpl w:val="17A8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0CD0BE">
      <w:start w:val="1"/>
      <w:numFmt w:val="lowerLetter"/>
      <w:lvlText w:val="%2)"/>
      <w:lvlJc w:val="left"/>
      <w:pPr>
        <w:ind w:left="1440" w:hanging="360"/>
      </w:pPr>
      <w:rPr>
        <w:rFonts w:ascii="Candara" w:hAnsi="Candara"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1619D"/>
    <w:multiLevelType w:val="hybridMultilevel"/>
    <w:tmpl w:val="275C67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6E0472"/>
    <w:multiLevelType w:val="hybridMultilevel"/>
    <w:tmpl w:val="F7949C00"/>
    <w:lvl w:ilvl="0" w:tplc="B96CEB5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A145AA"/>
    <w:multiLevelType w:val="hybridMultilevel"/>
    <w:tmpl w:val="A502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57A6D"/>
    <w:multiLevelType w:val="hybridMultilevel"/>
    <w:tmpl w:val="5380C07A"/>
    <w:lvl w:ilvl="0" w:tplc="ED00B940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576EE0"/>
    <w:multiLevelType w:val="hybridMultilevel"/>
    <w:tmpl w:val="E97E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0509B"/>
    <w:multiLevelType w:val="hybridMultilevel"/>
    <w:tmpl w:val="F014D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30DFB"/>
    <w:multiLevelType w:val="hybridMultilevel"/>
    <w:tmpl w:val="0A4C50BA"/>
    <w:lvl w:ilvl="0" w:tplc="606ECAB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CCC0C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74C73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EAB5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5A9F6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C2244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1814D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D23FD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96F61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D772547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>
    <w:nsid w:val="1EE85B38"/>
    <w:multiLevelType w:val="multilevel"/>
    <w:tmpl w:val="B00C492E"/>
    <w:styleLink w:val="MyMultiLevel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209A6E46"/>
    <w:multiLevelType w:val="multilevel"/>
    <w:tmpl w:val="9910A0BE"/>
    <w:lvl w:ilvl="0">
      <w:start w:val="3"/>
      <w:numFmt w:val="decimal"/>
      <w:lvlText w:val="%1.0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520"/>
      </w:pPr>
      <w:rPr>
        <w:rFonts w:hint="default"/>
      </w:rPr>
    </w:lvl>
  </w:abstractNum>
  <w:abstractNum w:abstractNumId="11">
    <w:nsid w:val="20B27585"/>
    <w:multiLevelType w:val="multilevel"/>
    <w:tmpl w:val="190C4764"/>
    <w:lvl w:ilvl="0">
      <w:start w:val="1"/>
      <w:numFmt w:val="decimal"/>
      <w:lvlText w:val="%1."/>
      <w:lvlJc w:val="left"/>
      <w:pPr>
        <w:ind w:left="288" w:hanging="288"/>
      </w:pPr>
      <w:rPr>
        <w:rFonts w:ascii="Candara" w:hAnsi="Candara" w:hint="default"/>
        <w:sz w:val="28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  <w:sz w:val="22"/>
        <w:szCs w:val="22"/>
      </w:rPr>
    </w:lvl>
    <w:lvl w:ilvl="2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216E2289"/>
    <w:multiLevelType w:val="hybridMultilevel"/>
    <w:tmpl w:val="72A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1E00CA"/>
    <w:multiLevelType w:val="hybridMultilevel"/>
    <w:tmpl w:val="0D5C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9303F82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8372EF"/>
    <w:multiLevelType w:val="hybridMultilevel"/>
    <w:tmpl w:val="B3485C6E"/>
    <w:lvl w:ilvl="0" w:tplc="AF98E46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F408E9"/>
    <w:multiLevelType w:val="hybridMultilevel"/>
    <w:tmpl w:val="321CCD4A"/>
    <w:lvl w:ilvl="0" w:tplc="B21095E0">
      <w:start w:val="4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3A2844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3712E"/>
    <w:multiLevelType w:val="hybridMultilevel"/>
    <w:tmpl w:val="67327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274CD6"/>
    <w:multiLevelType w:val="hybridMultilevel"/>
    <w:tmpl w:val="F9444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40055D"/>
    <w:multiLevelType w:val="hybridMultilevel"/>
    <w:tmpl w:val="12E686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C71377"/>
    <w:multiLevelType w:val="multilevel"/>
    <w:tmpl w:val="B00C492E"/>
    <w:numStyleLink w:val="MyMultiLevel"/>
  </w:abstractNum>
  <w:abstractNum w:abstractNumId="22">
    <w:nsid w:val="3CD91E6E"/>
    <w:multiLevelType w:val="multilevel"/>
    <w:tmpl w:val="609498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Candara" w:hAnsi="Candara"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403C7B01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">
    <w:nsid w:val="461E4300"/>
    <w:multiLevelType w:val="multilevel"/>
    <w:tmpl w:val="C10A42EC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46E7470C"/>
    <w:multiLevelType w:val="multilevel"/>
    <w:tmpl w:val="B00C492E"/>
    <w:numStyleLink w:val="MyMultiLevel"/>
  </w:abstractNum>
  <w:abstractNum w:abstractNumId="26">
    <w:nsid w:val="47170ED6"/>
    <w:multiLevelType w:val="hybridMultilevel"/>
    <w:tmpl w:val="D486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D3276D"/>
    <w:multiLevelType w:val="hybridMultilevel"/>
    <w:tmpl w:val="59847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82E41D3"/>
    <w:multiLevelType w:val="hybridMultilevel"/>
    <w:tmpl w:val="E0FCAEF0"/>
    <w:lvl w:ilvl="0" w:tplc="A0845B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8EDAE">
      <w:start w:val="50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38A73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47DE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20F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E89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2031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8606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ECEB3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D804C4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0">
    <w:nsid w:val="4B24644A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1">
    <w:nsid w:val="4B873D03"/>
    <w:multiLevelType w:val="hybridMultilevel"/>
    <w:tmpl w:val="093ECF70"/>
    <w:lvl w:ilvl="0" w:tplc="BCBCEBF8">
      <w:start w:val="7"/>
      <w:numFmt w:val="decimal"/>
      <w:lvlText w:val="%1"/>
      <w:lvlJc w:val="left"/>
      <w:pPr>
        <w:ind w:left="18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4CAC1B7E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E51652"/>
    <w:multiLevelType w:val="hybridMultilevel"/>
    <w:tmpl w:val="E064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005ED8"/>
    <w:multiLevelType w:val="hybridMultilevel"/>
    <w:tmpl w:val="1B781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07478D"/>
    <w:multiLevelType w:val="hybridMultilevel"/>
    <w:tmpl w:val="4A9E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94B6B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40E3C2E"/>
    <w:multiLevelType w:val="multilevel"/>
    <w:tmpl w:val="DAC6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50F4B04"/>
    <w:multiLevelType w:val="hybridMultilevel"/>
    <w:tmpl w:val="21A4E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CE0FF1"/>
    <w:multiLevelType w:val="hybridMultilevel"/>
    <w:tmpl w:val="2A2A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A5C2BF1"/>
    <w:multiLevelType w:val="hybridMultilevel"/>
    <w:tmpl w:val="A09C16E8"/>
    <w:lvl w:ilvl="0" w:tplc="EB8CDC14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1B214F7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6304EE"/>
    <w:multiLevelType w:val="hybridMultilevel"/>
    <w:tmpl w:val="07B408F0"/>
    <w:lvl w:ilvl="0" w:tplc="D442A95E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2A91055"/>
    <w:multiLevelType w:val="hybridMultilevel"/>
    <w:tmpl w:val="7B9C8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044DBD"/>
    <w:multiLevelType w:val="hybridMultilevel"/>
    <w:tmpl w:val="3908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E740BC"/>
    <w:multiLevelType w:val="hybridMultilevel"/>
    <w:tmpl w:val="451839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74A1FC3"/>
    <w:multiLevelType w:val="hybridMultilevel"/>
    <w:tmpl w:val="A2867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0147D2"/>
    <w:multiLevelType w:val="multilevel"/>
    <w:tmpl w:val="041CECCA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72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>
    <w:nsid w:val="7D017140"/>
    <w:multiLevelType w:val="multilevel"/>
    <w:tmpl w:val="D47E5D96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>
    <w:nsid w:val="7F8D0FC4"/>
    <w:multiLevelType w:val="hybridMultilevel"/>
    <w:tmpl w:val="28F22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5"/>
  </w:num>
  <w:num w:numId="3">
    <w:abstractNumId w:val="33"/>
  </w:num>
  <w:num w:numId="4">
    <w:abstractNumId w:val="38"/>
  </w:num>
  <w:num w:numId="5">
    <w:abstractNumId w:val="16"/>
  </w:num>
  <w:num w:numId="6">
    <w:abstractNumId w:val="37"/>
  </w:num>
  <w:num w:numId="7">
    <w:abstractNumId w:val="34"/>
  </w:num>
  <w:num w:numId="8">
    <w:abstractNumId w:val="14"/>
  </w:num>
  <w:num w:numId="9">
    <w:abstractNumId w:val="43"/>
  </w:num>
  <w:num w:numId="10">
    <w:abstractNumId w:val="17"/>
  </w:num>
  <w:num w:numId="11">
    <w:abstractNumId w:val="41"/>
  </w:num>
  <w:num w:numId="12">
    <w:abstractNumId w:val="49"/>
  </w:num>
  <w:num w:numId="13">
    <w:abstractNumId w:val="32"/>
  </w:num>
  <w:num w:numId="14">
    <w:abstractNumId w:val="22"/>
  </w:num>
  <w:num w:numId="15">
    <w:abstractNumId w:val="0"/>
  </w:num>
  <w:num w:numId="16">
    <w:abstractNumId w:val="23"/>
  </w:num>
  <w:num w:numId="17">
    <w:abstractNumId w:val="15"/>
  </w:num>
  <w:num w:numId="18">
    <w:abstractNumId w:val="29"/>
  </w:num>
  <w:num w:numId="19">
    <w:abstractNumId w:val="30"/>
  </w:num>
  <w:num w:numId="20">
    <w:abstractNumId w:val="8"/>
  </w:num>
  <w:num w:numId="21">
    <w:abstractNumId w:val="9"/>
  </w:num>
  <w:num w:numId="22">
    <w:abstractNumId w:val="21"/>
  </w:num>
  <w:num w:numId="23">
    <w:abstractNumId w:val="24"/>
  </w:num>
  <w:num w:numId="24">
    <w:abstractNumId w:val="36"/>
  </w:num>
  <w:num w:numId="25">
    <w:abstractNumId w:val="25"/>
  </w:num>
  <w:num w:numId="26">
    <w:abstractNumId w:val="11"/>
  </w:num>
  <w:num w:numId="27">
    <w:abstractNumId w:val="26"/>
  </w:num>
  <w:num w:numId="28">
    <w:abstractNumId w:val="27"/>
  </w:num>
  <w:num w:numId="29">
    <w:abstractNumId w:val="19"/>
  </w:num>
  <w:num w:numId="30">
    <w:abstractNumId w:val="28"/>
  </w:num>
  <w:num w:numId="31">
    <w:abstractNumId w:val="7"/>
  </w:num>
  <w:num w:numId="32">
    <w:abstractNumId w:val="20"/>
  </w:num>
  <w:num w:numId="33">
    <w:abstractNumId w:val="18"/>
  </w:num>
  <w:num w:numId="34">
    <w:abstractNumId w:val="35"/>
  </w:num>
  <w:num w:numId="35">
    <w:abstractNumId w:val="48"/>
  </w:num>
  <w:num w:numId="36">
    <w:abstractNumId w:val="45"/>
  </w:num>
  <w:num w:numId="37">
    <w:abstractNumId w:val="1"/>
  </w:num>
  <w:num w:numId="38">
    <w:abstractNumId w:val="13"/>
  </w:num>
  <w:num w:numId="39">
    <w:abstractNumId w:val="39"/>
  </w:num>
  <w:num w:numId="40">
    <w:abstractNumId w:val="4"/>
  </w:num>
  <w:num w:numId="41">
    <w:abstractNumId w:val="40"/>
  </w:num>
  <w:num w:numId="42">
    <w:abstractNumId w:val="2"/>
  </w:num>
  <w:num w:numId="43">
    <w:abstractNumId w:val="10"/>
  </w:num>
  <w:num w:numId="44">
    <w:abstractNumId w:val="42"/>
  </w:num>
  <w:num w:numId="45">
    <w:abstractNumId w:val="31"/>
  </w:num>
  <w:num w:numId="46">
    <w:abstractNumId w:val="6"/>
  </w:num>
  <w:num w:numId="47">
    <w:abstractNumId w:val="12"/>
  </w:num>
  <w:num w:numId="48">
    <w:abstractNumId w:val="3"/>
  </w:num>
  <w:num w:numId="49">
    <w:abstractNumId w:val="46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CD5"/>
    <w:rsid w:val="00012FFA"/>
    <w:rsid w:val="00016775"/>
    <w:rsid w:val="000234E5"/>
    <w:rsid w:val="00031C70"/>
    <w:rsid w:val="00041F20"/>
    <w:rsid w:val="000449E1"/>
    <w:rsid w:val="000609F8"/>
    <w:rsid w:val="000746B4"/>
    <w:rsid w:val="00080801"/>
    <w:rsid w:val="00082200"/>
    <w:rsid w:val="0008401D"/>
    <w:rsid w:val="000C29AC"/>
    <w:rsid w:val="000F3F92"/>
    <w:rsid w:val="0010127A"/>
    <w:rsid w:val="001027A0"/>
    <w:rsid w:val="00104512"/>
    <w:rsid w:val="00106B10"/>
    <w:rsid w:val="001105F2"/>
    <w:rsid w:val="0011133B"/>
    <w:rsid w:val="00117AA5"/>
    <w:rsid w:val="001214BC"/>
    <w:rsid w:val="001237BF"/>
    <w:rsid w:val="00125541"/>
    <w:rsid w:val="00126D20"/>
    <w:rsid w:val="001331F5"/>
    <w:rsid w:val="00137712"/>
    <w:rsid w:val="001430D4"/>
    <w:rsid w:val="001449C1"/>
    <w:rsid w:val="00152D50"/>
    <w:rsid w:val="00157092"/>
    <w:rsid w:val="001573E2"/>
    <w:rsid w:val="001708BB"/>
    <w:rsid w:val="001754D6"/>
    <w:rsid w:val="00177ADA"/>
    <w:rsid w:val="00181A43"/>
    <w:rsid w:val="00186964"/>
    <w:rsid w:val="00192C99"/>
    <w:rsid w:val="00197B33"/>
    <w:rsid w:val="001B471C"/>
    <w:rsid w:val="001C1931"/>
    <w:rsid w:val="001D2FC1"/>
    <w:rsid w:val="001D39EE"/>
    <w:rsid w:val="001D45CE"/>
    <w:rsid w:val="001E59BC"/>
    <w:rsid w:val="00214DE4"/>
    <w:rsid w:val="00217347"/>
    <w:rsid w:val="00222EDF"/>
    <w:rsid w:val="002238F5"/>
    <w:rsid w:val="0022522E"/>
    <w:rsid w:val="00240F00"/>
    <w:rsid w:val="0024209E"/>
    <w:rsid w:val="00252AC7"/>
    <w:rsid w:val="00253301"/>
    <w:rsid w:val="00253482"/>
    <w:rsid w:val="002544F7"/>
    <w:rsid w:val="00256E51"/>
    <w:rsid w:val="00257A0F"/>
    <w:rsid w:val="002675E9"/>
    <w:rsid w:val="00287834"/>
    <w:rsid w:val="00290002"/>
    <w:rsid w:val="00292C13"/>
    <w:rsid w:val="00296D10"/>
    <w:rsid w:val="00297351"/>
    <w:rsid w:val="002975C2"/>
    <w:rsid w:val="002A23CE"/>
    <w:rsid w:val="002B3855"/>
    <w:rsid w:val="002B647D"/>
    <w:rsid w:val="002B7A27"/>
    <w:rsid w:val="002B7E45"/>
    <w:rsid w:val="002C0145"/>
    <w:rsid w:val="002D651A"/>
    <w:rsid w:val="002D6863"/>
    <w:rsid w:val="002F06A6"/>
    <w:rsid w:val="002F54C2"/>
    <w:rsid w:val="00300E1A"/>
    <w:rsid w:val="00302D45"/>
    <w:rsid w:val="003104E6"/>
    <w:rsid w:val="003142AA"/>
    <w:rsid w:val="00314F42"/>
    <w:rsid w:val="00322C25"/>
    <w:rsid w:val="0033022F"/>
    <w:rsid w:val="00333287"/>
    <w:rsid w:val="003375F9"/>
    <w:rsid w:val="00346AFD"/>
    <w:rsid w:val="0035555B"/>
    <w:rsid w:val="003575A6"/>
    <w:rsid w:val="003662EF"/>
    <w:rsid w:val="00367FC2"/>
    <w:rsid w:val="00376A15"/>
    <w:rsid w:val="003773DF"/>
    <w:rsid w:val="0038335A"/>
    <w:rsid w:val="00384D95"/>
    <w:rsid w:val="003A4583"/>
    <w:rsid w:val="003B1895"/>
    <w:rsid w:val="003B18DC"/>
    <w:rsid w:val="003C3FFA"/>
    <w:rsid w:val="003D689B"/>
    <w:rsid w:val="003E27BD"/>
    <w:rsid w:val="003F43E1"/>
    <w:rsid w:val="004032D9"/>
    <w:rsid w:val="00403946"/>
    <w:rsid w:val="004062A6"/>
    <w:rsid w:val="00445E71"/>
    <w:rsid w:val="004472C1"/>
    <w:rsid w:val="004548FE"/>
    <w:rsid w:val="00464D54"/>
    <w:rsid w:val="004653F5"/>
    <w:rsid w:val="00465A36"/>
    <w:rsid w:val="004711A8"/>
    <w:rsid w:val="0047253E"/>
    <w:rsid w:val="00476A64"/>
    <w:rsid w:val="00477F07"/>
    <w:rsid w:val="00480CD8"/>
    <w:rsid w:val="00492489"/>
    <w:rsid w:val="004A0CE7"/>
    <w:rsid w:val="004A55A6"/>
    <w:rsid w:val="004B4C0A"/>
    <w:rsid w:val="004C490E"/>
    <w:rsid w:val="004D4404"/>
    <w:rsid w:val="004D5C07"/>
    <w:rsid w:val="004E4B28"/>
    <w:rsid w:val="004E7083"/>
    <w:rsid w:val="004F3A9A"/>
    <w:rsid w:val="004F7F69"/>
    <w:rsid w:val="00503056"/>
    <w:rsid w:val="0053285D"/>
    <w:rsid w:val="00541175"/>
    <w:rsid w:val="005432AF"/>
    <w:rsid w:val="005479E5"/>
    <w:rsid w:val="0055057F"/>
    <w:rsid w:val="00555AC9"/>
    <w:rsid w:val="00570FAE"/>
    <w:rsid w:val="0058583F"/>
    <w:rsid w:val="00592E07"/>
    <w:rsid w:val="005966B3"/>
    <w:rsid w:val="005A03D2"/>
    <w:rsid w:val="005B5679"/>
    <w:rsid w:val="005C52BF"/>
    <w:rsid w:val="005D0DAB"/>
    <w:rsid w:val="005D1441"/>
    <w:rsid w:val="005D1F89"/>
    <w:rsid w:val="005D2135"/>
    <w:rsid w:val="005D4FC5"/>
    <w:rsid w:val="005D71CB"/>
    <w:rsid w:val="005E1B97"/>
    <w:rsid w:val="005E2956"/>
    <w:rsid w:val="005E64B5"/>
    <w:rsid w:val="005F2DCB"/>
    <w:rsid w:val="00604357"/>
    <w:rsid w:val="00605980"/>
    <w:rsid w:val="006075A5"/>
    <w:rsid w:val="00622C7C"/>
    <w:rsid w:val="006249DE"/>
    <w:rsid w:val="00642FFB"/>
    <w:rsid w:val="00646237"/>
    <w:rsid w:val="00661341"/>
    <w:rsid w:val="00671517"/>
    <w:rsid w:val="00671A11"/>
    <w:rsid w:val="00676D18"/>
    <w:rsid w:val="0068206E"/>
    <w:rsid w:val="006846C0"/>
    <w:rsid w:val="006863DF"/>
    <w:rsid w:val="00694889"/>
    <w:rsid w:val="006A5E20"/>
    <w:rsid w:val="006B09FA"/>
    <w:rsid w:val="006B2F24"/>
    <w:rsid w:val="006B5AB5"/>
    <w:rsid w:val="006B6F06"/>
    <w:rsid w:val="006B740C"/>
    <w:rsid w:val="006C0279"/>
    <w:rsid w:val="006D6390"/>
    <w:rsid w:val="006D689B"/>
    <w:rsid w:val="006D6D14"/>
    <w:rsid w:val="006E1E3F"/>
    <w:rsid w:val="006E1F57"/>
    <w:rsid w:val="006E3D96"/>
    <w:rsid w:val="00704118"/>
    <w:rsid w:val="00706FBF"/>
    <w:rsid w:val="007100AF"/>
    <w:rsid w:val="007138F8"/>
    <w:rsid w:val="00715013"/>
    <w:rsid w:val="00722CB5"/>
    <w:rsid w:val="007239F9"/>
    <w:rsid w:val="00726AB6"/>
    <w:rsid w:val="007306EB"/>
    <w:rsid w:val="00737236"/>
    <w:rsid w:val="00743275"/>
    <w:rsid w:val="00752A93"/>
    <w:rsid w:val="00752E9E"/>
    <w:rsid w:val="007625E1"/>
    <w:rsid w:val="00776417"/>
    <w:rsid w:val="007849E6"/>
    <w:rsid w:val="00785216"/>
    <w:rsid w:val="007911E9"/>
    <w:rsid w:val="0079163F"/>
    <w:rsid w:val="0079468B"/>
    <w:rsid w:val="00796E60"/>
    <w:rsid w:val="007A1C70"/>
    <w:rsid w:val="007A2A5D"/>
    <w:rsid w:val="007B25C2"/>
    <w:rsid w:val="007B2FE8"/>
    <w:rsid w:val="007E15F8"/>
    <w:rsid w:val="007E3CE3"/>
    <w:rsid w:val="007F43F9"/>
    <w:rsid w:val="007F57F4"/>
    <w:rsid w:val="007F7256"/>
    <w:rsid w:val="008015B5"/>
    <w:rsid w:val="00811781"/>
    <w:rsid w:val="008120ED"/>
    <w:rsid w:val="00814069"/>
    <w:rsid w:val="00815CD5"/>
    <w:rsid w:val="00825247"/>
    <w:rsid w:val="008265C3"/>
    <w:rsid w:val="00826D9A"/>
    <w:rsid w:val="008352DD"/>
    <w:rsid w:val="00843199"/>
    <w:rsid w:val="00846CF6"/>
    <w:rsid w:val="008614BC"/>
    <w:rsid w:val="00870E98"/>
    <w:rsid w:val="00873084"/>
    <w:rsid w:val="00873F99"/>
    <w:rsid w:val="008845DC"/>
    <w:rsid w:val="00890F3C"/>
    <w:rsid w:val="00890FB4"/>
    <w:rsid w:val="008935D5"/>
    <w:rsid w:val="00895D82"/>
    <w:rsid w:val="008A50C3"/>
    <w:rsid w:val="008B298F"/>
    <w:rsid w:val="008B3399"/>
    <w:rsid w:val="008B60DF"/>
    <w:rsid w:val="008C45D9"/>
    <w:rsid w:val="008D1BF6"/>
    <w:rsid w:val="008E7750"/>
    <w:rsid w:val="009118D5"/>
    <w:rsid w:val="0091487F"/>
    <w:rsid w:val="00914EE9"/>
    <w:rsid w:val="00920497"/>
    <w:rsid w:val="009205AE"/>
    <w:rsid w:val="00922626"/>
    <w:rsid w:val="00933381"/>
    <w:rsid w:val="00952CEA"/>
    <w:rsid w:val="009554FC"/>
    <w:rsid w:val="00960717"/>
    <w:rsid w:val="0096335C"/>
    <w:rsid w:val="00964F82"/>
    <w:rsid w:val="009767EF"/>
    <w:rsid w:val="009846EA"/>
    <w:rsid w:val="00992CA5"/>
    <w:rsid w:val="009974BA"/>
    <w:rsid w:val="009B5A5E"/>
    <w:rsid w:val="009B6837"/>
    <w:rsid w:val="009C204B"/>
    <w:rsid w:val="009C2DB0"/>
    <w:rsid w:val="009C535B"/>
    <w:rsid w:val="009D1795"/>
    <w:rsid w:val="009E0AE0"/>
    <w:rsid w:val="009E570C"/>
    <w:rsid w:val="009F12E5"/>
    <w:rsid w:val="009F66CB"/>
    <w:rsid w:val="009F7704"/>
    <w:rsid w:val="00A003DB"/>
    <w:rsid w:val="00A11D2F"/>
    <w:rsid w:val="00A135D2"/>
    <w:rsid w:val="00A149F5"/>
    <w:rsid w:val="00A3022C"/>
    <w:rsid w:val="00A312A8"/>
    <w:rsid w:val="00A43FD6"/>
    <w:rsid w:val="00A471C9"/>
    <w:rsid w:val="00A5083D"/>
    <w:rsid w:val="00A51EC4"/>
    <w:rsid w:val="00A554C8"/>
    <w:rsid w:val="00A6618C"/>
    <w:rsid w:val="00A72F80"/>
    <w:rsid w:val="00A812A6"/>
    <w:rsid w:val="00A81C4F"/>
    <w:rsid w:val="00A97D9C"/>
    <w:rsid w:val="00AA1E67"/>
    <w:rsid w:val="00AB2705"/>
    <w:rsid w:val="00AC02AE"/>
    <w:rsid w:val="00AD735F"/>
    <w:rsid w:val="00AD74DE"/>
    <w:rsid w:val="00AD7B38"/>
    <w:rsid w:val="00AE3D4B"/>
    <w:rsid w:val="00AE689E"/>
    <w:rsid w:val="00AF652F"/>
    <w:rsid w:val="00B20745"/>
    <w:rsid w:val="00B21D3E"/>
    <w:rsid w:val="00B25137"/>
    <w:rsid w:val="00B358F3"/>
    <w:rsid w:val="00B363CC"/>
    <w:rsid w:val="00B43E78"/>
    <w:rsid w:val="00B55AB2"/>
    <w:rsid w:val="00B56C12"/>
    <w:rsid w:val="00B6430A"/>
    <w:rsid w:val="00B66EE9"/>
    <w:rsid w:val="00B670EF"/>
    <w:rsid w:val="00B67E10"/>
    <w:rsid w:val="00B70A3C"/>
    <w:rsid w:val="00B7146E"/>
    <w:rsid w:val="00B76B51"/>
    <w:rsid w:val="00B77938"/>
    <w:rsid w:val="00B84657"/>
    <w:rsid w:val="00B8633F"/>
    <w:rsid w:val="00B93655"/>
    <w:rsid w:val="00B9640B"/>
    <w:rsid w:val="00BA35F6"/>
    <w:rsid w:val="00BA5485"/>
    <w:rsid w:val="00BC21D9"/>
    <w:rsid w:val="00BD2BAF"/>
    <w:rsid w:val="00BD4C7A"/>
    <w:rsid w:val="00BD7595"/>
    <w:rsid w:val="00BE6D32"/>
    <w:rsid w:val="00BF5C75"/>
    <w:rsid w:val="00C330CA"/>
    <w:rsid w:val="00C34D49"/>
    <w:rsid w:val="00C57130"/>
    <w:rsid w:val="00C60444"/>
    <w:rsid w:val="00C71685"/>
    <w:rsid w:val="00C82BE3"/>
    <w:rsid w:val="00C9705E"/>
    <w:rsid w:val="00CA0A85"/>
    <w:rsid w:val="00CA0C1F"/>
    <w:rsid w:val="00CB020A"/>
    <w:rsid w:val="00CB0377"/>
    <w:rsid w:val="00CB1465"/>
    <w:rsid w:val="00CC2484"/>
    <w:rsid w:val="00CC25A1"/>
    <w:rsid w:val="00CD4997"/>
    <w:rsid w:val="00CE5A4F"/>
    <w:rsid w:val="00CE5B5B"/>
    <w:rsid w:val="00D0548E"/>
    <w:rsid w:val="00D14B50"/>
    <w:rsid w:val="00D15A28"/>
    <w:rsid w:val="00D330DE"/>
    <w:rsid w:val="00D330FA"/>
    <w:rsid w:val="00D363BB"/>
    <w:rsid w:val="00D413DE"/>
    <w:rsid w:val="00D50615"/>
    <w:rsid w:val="00D5191E"/>
    <w:rsid w:val="00D55619"/>
    <w:rsid w:val="00D6065C"/>
    <w:rsid w:val="00D73D8C"/>
    <w:rsid w:val="00D762FE"/>
    <w:rsid w:val="00D95CBA"/>
    <w:rsid w:val="00DB26EC"/>
    <w:rsid w:val="00DB48CE"/>
    <w:rsid w:val="00DB5D1C"/>
    <w:rsid w:val="00DC3DF3"/>
    <w:rsid w:val="00DC6D67"/>
    <w:rsid w:val="00DF1FD9"/>
    <w:rsid w:val="00DF48DC"/>
    <w:rsid w:val="00DF519D"/>
    <w:rsid w:val="00E00D70"/>
    <w:rsid w:val="00E029AF"/>
    <w:rsid w:val="00E16162"/>
    <w:rsid w:val="00E25215"/>
    <w:rsid w:val="00E35B76"/>
    <w:rsid w:val="00E54229"/>
    <w:rsid w:val="00E61C27"/>
    <w:rsid w:val="00E62C65"/>
    <w:rsid w:val="00E73644"/>
    <w:rsid w:val="00E808F7"/>
    <w:rsid w:val="00E86595"/>
    <w:rsid w:val="00EA6CDE"/>
    <w:rsid w:val="00EB06D4"/>
    <w:rsid w:val="00ED13ED"/>
    <w:rsid w:val="00EE15E1"/>
    <w:rsid w:val="00EE2893"/>
    <w:rsid w:val="00EE2D0F"/>
    <w:rsid w:val="00EE3E1A"/>
    <w:rsid w:val="00EE4258"/>
    <w:rsid w:val="00EF0BF6"/>
    <w:rsid w:val="00F16249"/>
    <w:rsid w:val="00F31BE9"/>
    <w:rsid w:val="00F43A4B"/>
    <w:rsid w:val="00F447ED"/>
    <w:rsid w:val="00F53428"/>
    <w:rsid w:val="00F54B94"/>
    <w:rsid w:val="00F56AED"/>
    <w:rsid w:val="00F64085"/>
    <w:rsid w:val="00F6605D"/>
    <w:rsid w:val="00F744F1"/>
    <w:rsid w:val="00F745E5"/>
    <w:rsid w:val="00F74ED0"/>
    <w:rsid w:val="00F83DE5"/>
    <w:rsid w:val="00F8580F"/>
    <w:rsid w:val="00F934F6"/>
    <w:rsid w:val="00F96484"/>
    <w:rsid w:val="00F97928"/>
    <w:rsid w:val="00FB4B52"/>
    <w:rsid w:val="00FE03AF"/>
    <w:rsid w:val="00FE568D"/>
    <w:rsid w:val="00FF245D"/>
    <w:rsid w:val="00F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1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A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A5"/>
  </w:style>
  <w:style w:type="paragraph" w:styleId="Footer">
    <w:name w:val="footer"/>
    <w:basedOn w:val="Normal"/>
    <w:link w:val="Foot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A5"/>
  </w:style>
  <w:style w:type="paragraph" w:styleId="BalloonText">
    <w:name w:val="Balloon Text"/>
    <w:basedOn w:val="Normal"/>
    <w:link w:val="BalloonTextChar"/>
    <w:uiPriority w:val="99"/>
    <w:semiHidden/>
    <w:unhideWhenUsed/>
    <w:rsid w:val="009E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0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1D39EE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9EE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E7750"/>
    <w:rPr>
      <w:color w:val="0000FF"/>
      <w:u w:val="single"/>
    </w:rPr>
  </w:style>
  <w:style w:type="table" w:styleId="TableGrid">
    <w:name w:val="Table Grid"/>
    <w:basedOn w:val="TableNormal"/>
    <w:uiPriority w:val="59"/>
    <w:rsid w:val="005D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MyMultiLevel">
    <w:name w:val="MyMultiLevel"/>
    <w:uiPriority w:val="99"/>
    <w:rsid w:val="003575A6"/>
    <w:pPr>
      <w:numPr>
        <w:numId w:val="21"/>
      </w:numPr>
    </w:pPr>
  </w:style>
  <w:style w:type="paragraph" w:styleId="NormalWeb">
    <w:name w:val="Normal (Web)"/>
    <w:basedOn w:val="Normal"/>
    <w:uiPriority w:val="99"/>
    <w:semiHidden/>
    <w:unhideWhenUsed/>
    <w:rsid w:val="00826D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2C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2CEA"/>
    <w:rPr>
      <w:vertAlign w:val="superscript"/>
    </w:rPr>
  </w:style>
  <w:style w:type="paragraph" w:customStyle="1" w:styleId="Code">
    <w:name w:val="Code"/>
    <w:basedOn w:val="Normal"/>
    <w:link w:val="CodeChar"/>
    <w:uiPriority w:val="99"/>
    <w:rsid w:val="00B670EF"/>
    <w:pPr>
      <w:spacing w:after="0" w:line="240" w:lineRule="auto"/>
      <w:ind w:left="1080"/>
    </w:pPr>
    <w:rPr>
      <w:rFonts w:ascii="Courier New" w:eastAsia="Times New Roman" w:hAnsi="Courier New" w:cs="Courier New"/>
    </w:rPr>
  </w:style>
  <w:style w:type="character" w:customStyle="1" w:styleId="CodeChar">
    <w:name w:val="Code Char"/>
    <w:basedOn w:val="DefaultParagraphFont"/>
    <w:link w:val="Code"/>
    <w:uiPriority w:val="99"/>
    <w:locked/>
    <w:rsid w:val="00B670EF"/>
    <w:rPr>
      <w:rFonts w:ascii="Courier New" w:eastAsia="Times New Roman" w:hAnsi="Courier New" w:cs="Courier New"/>
    </w:rPr>
  </w:style>
  <w:style w:type="paragraph" w:customStyle="1" w:styleId="Default">
    <w:name w:val="Default"/>
    <w:rsid w:val="00AD7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1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A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A5"/>
  </w:style>
  <w:style w:type="paragraph" w:styleId="Footer">
    <w:name w:val="footer"/>
    <w:basedOn w:val="Normal"/>
    <w:link w:val="Foot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A5"/>
  </w:style>
  <w:style w:type="paragraph" w:styleId="BalloonText">
    <w:name w:val="Balloon Text"/>
    <w:basedOn w:val="Normal"/>
    <w:link w:val="BalloonTextChar"/>
    <w:uiPriority w:val="99"/>
    <w:semiHidden/>
    <w:unhideWhenUsed/>
    <w:rsid w:val="009E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0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1D39EE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9EE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E7750"/>
    <w:rPr>
      <w:color w:val="0000FF"/>
      <w:u w:val="single"/>
    </w:rPr>
  </w:style>
  <w:style w:type="table" w:styleId="TableGrid">
    <w:name w:val="Table Grid"/>
    <w:basedOn w:val="TableNormal"/>
    <w:uiPriority w:val="59"/>
    <w:rsid w:val="005D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MyMultiLevel">
    <w:name w:val="MyMultiLevel"/>
    <w:uiPriority w:val="99"/>
    <w:rsid w:val="003575A6"/>
    <w:pPr>
      <w:numPr>
        <w:numId w:val="21"/>
      </w:numPr>
    </w:pPr>
  </w:style>
  <w:style w:type="paragraph" w:styleId="NormalWeb">
    <w:name w:val="Normal (Web)"/>
    <w:basedOn w:val="Normal"/>
    <w:uiPriority w:val="99"/>
    <w:semiHidden/>
    <w:unhideWhenUsed/>
    <w:rsid w:val="00826D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2C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2CEA"/>
    <w:rPr>
      <w:vertAlign w:val="superscript"/>
    </w:rPr>
  </w:style>
  <w:style w:type="paragraph" w:customStyle="1" w:styleId="Code">
    <w:name w:val="Code"/>
    <w:basedOn w:val="Normal"/>
    <w:link w:val="CodeChar"/>
    <w:uiPriority w:val="99"/>
    <w:rsid w:val="00B670EF"/>
    <w:pPr>
      <w:spacing w:after="0" w:line="240" w:lineRule="auto"/>
      <w:ind w:left="1080"/>
    </w:pPr>
    <w:rPr>
      <w:rFonts w:ascii="Courier New" w:eastAsia="Times New Roman" w:hAnsi="Courier New" w:cs="Courier New"/>
    </w:rPr>
  </w:style>
  <w:style w:type="character" w:customStyle="1" w:styleId="CodeChar">
    <w:name w:val="Code Char"/>
    <w:basedOn w:val="DefaultParagraphFont"/>
    <w:link w:val="Code"/>
    <w:uiPriority w:val="99"/>
    <w:locked/>
    <w:rsid w:val="00B670EF"/>
    <w:rPr>
      <w:rFonts w:ascii="Courier New" w:eastAsia="Times New Roman" w:hAnsi="Courier New" w:cs="Courier New"/>
    </w:rPr>
  </w:style>
  <w:style w:type="paragraph" w:customStyle="1" w:styleId="Default">
    <w:name w:val="Default"/>
    <w:rsid w:val="00AD7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4071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05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847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73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25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63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77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18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13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547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47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96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96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08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208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86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75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entztj\My%20Documents\Courses\TA_CSSE120R\Quizzes\new\quiz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CC5A1-E3DA-4084-97D6-7AF410FC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quiz2</Template>
  <TotalTime>2018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J Wentz</dc:creator>
  <cp:lastModifiedBy>David Mutchler</cp:lastModifiedBy>
  <cp:revision>89</cp:revision>
  <cp:lastPrinted>2013-12-19T23:06:00Z</cp:lastPrinted>
  <dcterms:created xsi:type="dcterms:W3CDTF">2012-03-20T15:48:00Z</dcterms:created>
  <dcterms:modified xsi:type="dcterms:W3CDTF">2015-07-29T00:19:00Z</dcterms:modified>
</cp:coreProperties>
</file>